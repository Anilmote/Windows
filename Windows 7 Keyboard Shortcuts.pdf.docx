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6F1D66" w:rsidRDefault="006F1D66" w:rsidP="00C07C38">
      <w:pPr>
        <w:rPr>
          <w:szCs w:val="24"/>
        </w:rPr>
      </w:pPr>
    </w:p>
    <w:p w:rsidR="006F1D66" w:rsidRDefault="006F1D66" w:rsidP="006F1D66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294"/>
        <w:gridCol w:w="4294"/>
      </w:tblGrid>
      <w:tr w:rsidR="006F1D66">
        <w:trPr>
          <w:trHeight w:val="110"/>
        </w:trPr>
        <w:tc>
          <w:tcPr>
            <w:tcW w:w="4294" w:type="dxa"/>
          </w:tcPr>
          <w:p w:rsidR="006F1D66" w:rsidRDefault="006F1D66" w:rsidP="006F1D66">
            <w:pPr>
              <w:pStyle w:val="Heading1"/>
            </w:pPr>
            <w:r>
              <w:t xml:space="preserve"> Press this key </w:t>
            </w:r>
          </w:p>
        </w:tc>
        <w:tc>
          <w:tcPr>
            <w:tcW w:w="4294" w:type="dxa"/>
          </w:tcPr>
          <w:p w:rsidR="006F1D66" w:rsidRDefault="006F1D66" w:rsidP="006F1D66">
            <w:pPr>
              <w:pStyle w:val="Heading1"/>
            </w:pPr>
            <w:r>
              <w:t xml:space="preserve">To do this </w:t>
            </w:r>
          </w:p>
          <w:p w:rsidR="006F1D66" w:rsidRDefault="006F1D66" w:rsidP="006F1D66">
            <w:pPr>
              <w:pStyle w:val="Heading1"/>
            </w:pPr>
          </w:p>
        </w:tc>
      </w:tr>
      <w:tr w:rsidR="006F1D66">
        <w:trPr>
          <w:trHeight w:val="110"/>
        </w:trPr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1.Right Shift for eight seconds </w:t>
            </w:r>
          </w:p>
        </w:tc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Filter Keys on and off </w:t>
            </w:r>
          </w:p>
          <w:p w:rsidR="006F1D66" w:rsidRDefault="006F1D66">
            <w:pPr>
              <w:pStyle w:val="Default"/>
              <w:rPr>
                <w:sz w:val="22"/>
                <w:szCs w:val="22"/>
              </w:rPr>
            </w:pPr>
          </w:p>
        </w:tc>
      </w:tr>
      <w:tr w:rsidR="006F1D66">
        <w:trPr>
          <w:trHeight w:val="110"/>
        </w:trPr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2.Left Alt+Left Shift+PrtScn (or PrtScn) </w:t>
            </w:r>
          </w:p>
        </w:tc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High Contrast on or off </w:t>
            </w:r>
          </w:p>
          <w:p w:rsidR="006F1D66" w:rsidRDefault="006F1D66">
            <w:pPr>
              <w:pStyle w:val="Default"/>
              <w:rPr>
                <w:sz w:val="22"/>
                <w:szCs w:val="22"/>
              </w:rPr>
            </w:pPr>
          </w:p>
        </w:tc>
      </w:tr>
      <w:tr w:rsidR="006F1D66">
        <w:trPr>
          <w:trHeight w:val="110"/>
        </w:trPr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3.Left Alt+Left Shift+Num Lock </w:t>
            </w:r>
          </w:p>
        </w:tc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Mouse Keys on or off </w:t>
            </w:r>
          </w:p>
          <w:p w:rsidR="006F1D66" w:rsidRDefault="006F1D66">
            <w:pPr>
              <w:pStyle w:val="Default"/>
              <w:rPr>
                <w:sz w:val="22"/>
                <w:szCs w:val="22"/>
              </w:rPr>
            </w:pPr>
          </w:p>
        </w:tc>
      </w:tr>
      <w:tr w:rsidR="006F1D66">
        <w:trPr>
          <w:trHeight w:val="110"/>
        </w:trPr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4.Shift five times </w:t>
            </w:r>
          </w:p>
        </w:tc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Sticky Keys on or off </w:t>
            </w:r>
          </w:p>
          <w:p w:rsidR="006F1D66" w:rsidRDefault="006F1D66">
            <w:pPr>
              <w:pStyle w:val="Default"/>
              <w:rPr>
                <w:sz w:val="22"/>
                <w:szCs w:val="22"/>
              </w:rPr>
            </w:pPr>
          </w:p>
        </w:tc>
      </w:tr>
      <w:tr w:rsidR="006F1D66">
        <w:trPr>
          <w:trHeight w:val="110"/>
        </w:trPr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5.Num Lock for five seconds </w:t>
            </w:r>
          </w:p>
        </w:tc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Turn Toggle Keys on or off </w:t>
            </w:r>
          </w:p>
          <w:p w:rsidR="006F1D66" w:rsidRDefault="006F1D66">
            <w:pPr>
              <w:pStyle w:val="Default"/>
              <w:rPr>
                <w:sz w:val="22"/>
                <w:szCs w:val="22"/>
              </w:rPr>
            </w:pPr>
          </w:p>
        </w:tc>
      </w:tr>
      <w:tr w:rsidR="006F1D66">
        <w:trPr>
          <w:trHeight w:val="126"/>
        </w:trPr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6.Windows logo key +U </w:t>
            </w:r>
          </w:p>
        </w:tc>
        <w:tc>
          <w:tcPr>
            <w:tcW w:w="4294" w:type="dxa"/>
          </w:tcPr>
          <w:p w:rsidR="006F1D66" w:rsidRDefault="006F1D6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Ease of Access Center </w:t>
            </w: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E124C1" w:rsidRPr="00E124C1" w:rsidRDefault="006A4A16" w:rsidP="00E124C1">
      <w:pPr>
        <w:pStyle w:val="Heading1"/>
        <w:rPr>
          <w:sz w:val="24"/>
          <w:szCs w:val="24"/>
        </w:rPr>
      </w:pPr>
      <w:r w:rsidRPr="00C07C38">
        <w:rPr>
          <w:szCs w:val="24"/>
        </w:rPr>
        <w:t xml:space="preserve"> </w:t>
      </w:r>
      <w:r w:rsidR="00E124C1">
        <w:t xml:space="preserve">General keyboard shortcuts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35"/>
        <w:gridCol w:w="3835"/>
      </w:tblGrid>
      <w:tr w:rsidR="00E124C1">
        <w:trPr>
          <w:trHeight w:val="110"/>
        </w:trPr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following table contains general keyboard shortcuts.</w:t>
            </w: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 w:rsidP="00E124C1">
            <w:pPr>
              <w:pStyle w:val="Heading1"/>
            </w:pPr>
            <w:r>
              <w:t xml:space="preserve"> Press this key </w:t>
            </w: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 w:rsidP="00E124C1">
            <w:pPr>
              <w:pStyle w:val="Heading1"/>
            </w:pPr>
            <w:r>
              <w:t xml:space="preserve">To do this </w:t>
            </w:r>
          </w:p>
        </w:tc>
      </w:tr>
      <w:tr w:rsidR="00E124C1">
        <w:trPr>
          <w:trHeight w:val="110"/>
        </w:trPr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E124C1">
              <w:rPr>
                <w:sz w:val="22"/>
                <w:szCs w:val="22"/>
              </w:rPr>
              <w:t xml:space="preserve">F1 </w:t>
            </w: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 w:rsidP="00E124C1">
            <w:pPr>
              <w:pStyle w:val="Default"/>
              <w:tabs>
                <w:tab w:val="center" w:pos="180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Help </w:t>
            </w:r>
            <w:r>
              <w:rPr>
                <w:sz w:val="22"/>
                <w:szCs w:val="22"/>
              </w:rPr>
              <w:tab/>
            </w:r>
          </w:p>
          <w:p w:rsidR="00E124C1" w:rsidRDefault="00E124C1" w:rsidP="00E124C1">
            <w:pPr>
              <w:pStyle w:val="Default"/>
              <w:tabs>
                <w:tab w:val="center" w:pos="1809"/>
              </w:tabs>
              <w:rPr>
                <w:sz w:val="22"/>
                <w:szCs w:val="22"/>
              </w:rPr>
            </w:pPr>
          </w:p>
        </w:tc>
      </w:tr>
      <w:tr w:rsidR="00E124C1">
        <w:trPr>
          <w:trHeight w:val="110"/>
        </w:trPr>
        <w:tc>
          <w:tcPr>
            <w:tcW w:w="3835" w:type="dxa"/>
          </w:tcPr>
          <w:p w:rsidR="00E124C1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="00E124C1">
              <w:rPr>
                <w:sz w:val="22"/>
                <w:szCs w:val="22"/>
              </w:rPr>
              <w:t xml:space="preserve">Ctrl+C (or Ctrl+Insert) </w:t>
            </w: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Copy the selected item</w:t>
            </w: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E124C1">
        <w:trPr>
          <w:trHeight w:val="110"/>
        </w:trPr>
        <w:tc>
          <w:tcPr>
            <w:tcW w:w="3835" w:type="dxa"/>
          </w:tcPr>
          <w:p w:rsidR="00E124C1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E124C1">
              <w:rPr>
                <w:sz w:val="22"/>
                <w:szCs w:val="22"/>
              </w:rPr>
              <w:t xml:space="preserve">Ctrl+X </w:t>
            </w: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Cut the selected item </w:t>
            </w:r>
          </w:p>
        </w:tc>
      </w:tr>
      <w:tr w:rsidR="00E124C1">
        <w:trPr>
          <w:trHeight w:val="110"/>
        </w:trPr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</w:tc>
      </w:tr>
      <w:tr w:rsidR="00E124C1">
        <w:trPr>
          <w:trHeight w:val="110"/>
        </w:trPr>
        <w:tc>
          <w:tcPr>
            <w:tcW w:w="3835" w:type="dxa"/>
          </w:tcPr>
          <w:p w:rsidR="00E124C1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="00E124C1">
              <w:rPr>
                <w:sz w:val="22"/>
                <w:szCs w:val="22"/>
              </w:rPr>
              <w:t xml:space="preserve">Ctrl+V (or Shift+Insert) </w:t>
            </w: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Paste the selected item </w:t>
            </w: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</w:tc>
      </w:tr>
      <w:tr w:rsidR="00E124C1" w:rsidTr="00E124C1">
        <w:trPr>
          <w:trHeight w:val="648"/>
        </w:trPr>
        <w:tc>
          <w:tcPr>
            <w:tcW w:w="3835" w:type="dxa"/>
          </w:tcPr>
          <w:p w:rsidR="00E124C1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E124C1">
              <w:rPr>
                <w:sz w:val="22"/>
                <w:szCs w:val="22"/>
              </w:rPr>
              <w:t xml:space="preserve">Ctrl+Z </w:t>
            </w: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Undo an action </w:t>
            </w: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</w:tc>
      </w:tr>
      <w:tr w:rsidR="00E124C1">
        <w:trPr>
          <w:trHeight w:val="110"/>
        </w:trPr>
        <w:tc>
          <w:tcPr>
            <w:tcW w:w="3835" w:type="dxa"/>
          </w:tcPr>
          <w:p w:rsidR="00E124C1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 w:rsidR="00E124C1">
              <w:rPr>
                <w:sz w:val="22"/>
                <w:szCs w:val="22"/>
              </w:rPr>
              <w:t xml:space="preserve">Ctrl+Y </w:t>
            </w: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Redo an action </w:t>
            </w: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</w:tc>
      </w:tr>
      <w:tr w:rsidR="00E124C1">
        <w:trPr>
          <w:trHeight w:val="110"/>
        </w:trPr>
        <w:tc>
          <w:tcPr>
            <w:tcW w:w="3835" w:type="dxa"/>
          </w:tcPr>
          <w:p w:rsidR="00E124C1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  <w:r w:rsidR="00E124C1">
              <w:rPr>
                <w:sz w:val="22"/>
                <w:szCs w:val="22"/>
              </w:rPr>
              <w:t xml:space="preserve">Delete (or Ctrl+D) </w:t>
            </w: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1"/>
              <w:gridCol w:w="4301"/>
            </w:tblGrid>
            <w:tr w:rsidR="00E124C1">
              <w:trPr>
                <w:trHeight w:val="110"/>
              </w:trPr>
              <w:tc>
                <w:tcPr>
                  <w:tcW w:w="4301" w:type="dxa"/>
                </w:tcPr>
                <w:p w:rsidR="00E124C1" w:rsidRDefault="008108C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8.</w:t>
                  </w:r>
                  <w:r w:rsidR="00E124C1">
                    <w:rPr>
                      <w:sz w:val="22"/>
                      <w:szCs w:val="22"/>
                    </w:rPr>
                    <w:t xml:space="preserve">Shift+Delete </w:t>
                  </w:r>
                </w:p>
              </w:tc>
              <w:tc>
                <w:tcPr>
                  <w:tcW w:w="4301" w:type="dxa"/>
                </w:tcPr>
                <w:p w:rsidR="00E124C1" w:rsidRDefault="00E124C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Delete the selected item without moving it to the Recycle Bin first </w:t>
                  </w:r>
                </w:p>
              </w:tc>
            </w:tr>
            <w:tr w:rsidR="00E124C1">
              <w:trPr>
                <w:trHeight w:val="110"/>
              </w:trPr>
              <w:tc>
                <w:tcPr>
                  <w:tcW w:w="4301" w:type="dxa"/>
                </w:tcPr>
                <w:p w:rsidR="00E124C1" w:rsidRDefault="00E124C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E124C1" w:rsidRDefault="008108C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9.</w:t>
                  </w:r>
                  <w:r w:rsidR="00E124C1">
                    <w:rPr>
                      <w:sz w:val="22"/>
                      <w:szCs w:val="22"/>
                    </w:rPr>
                    <w:t xml:space="preserve">F2                                           </w:t>
                  </w:r>
                </w:p>
              </w:tc>
              <w:tc>
                <w:tcPr>
                  <w:tcW w:w="4301" w:type="dxa"/>
                </w:tcPr>
                <w:p w:rsidR="00E124C1" w:rsidRDefault="00E124C1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Rename the selected item </w:t>
                  </w:r>
                </w:p>
              </w:tc>
            </w:tr>
          </w:tbl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35" w:type="dxa"/>
          </w:tcPr>
          <w:p w:rsidR="00E124C1" w:rsidRDefault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Delete the selected item and move it to the Recycle Bin </w:t>
            </w: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 w:rsidP="00E124C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Delete the selected item without moving it to the Recycle Bin first </w:t>
            </w:r>
          </w:p>
          <w:p w:rsidR="00E124C1" w:rsidRDefault="00E124C1" w:rsidP="00E124C1">
            <w:pPr>
              <w:pStyle w:val="Default"/>
              <w:rPr>
                <w:sz w:val="22"/>
                <w:szCs w:val="22"/>
              </w:rPr>
            </w:pPr>
          </w:p>
          <w:p w:rsidR="00E124C1" w:rsidRDefault="00E124C1" w:rsidP="00E124C1">
            <w:pPr>
              <w:pStyle w:val="Default"/>
            </w:pPr>
            <w:r>
              <w:rPr>
                <w:sz w:val="22"/>
                <w:szCs w:val="22"/>
              </w:rPr>
              <w:lastRenderedPageBreak/>
              <w:t xml:space="preserve">Rename the selected item </w:t>
            </w:r>
          </w:p>
          <w:p w:rsidR="00E124C1" w:rsidRDefault="00E124C1" w:rsidP="00E124C1">
            <w:pPr>
              <w:pStyle w:val="Default"/>
            </w:pPr>
          </w:p>
          <w:p w:rsidR="00E124C1" w:rsidRDefault="00E124C1">
            <w:pPr>
              <w:pStyle w:val="Default"/>
              <w:rPr>
                <w:sz w:val="22"/>
                <w:szCs w:val="22"/>
              </w:rPr>
            </w:pPr>
          </w:p>
        </w:tc>
      </w:tr>
      <w:tr w:rsidR="008108CB" w:rsidTr="008108CB">
        <w:trPr>
          <w:trHeight w:val="110"/>
        </w:trPr>
        <w:tc>
          <w:tcPr>
            <w:tcW w:w="3835" w:type="dxa"/>
            <w:tcBorders>
              <w:lef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10.Ctrl+Right Arrow </w:t>
            </w:r>
          </w:p>
        </w:tc>
        <w:tc>
          <w:tcPr>
            <w:tcW w:w="3835" w:type="dxa"/>
            <w:tcBorders>
              <w:righ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the cursor to the beginning of the next word </w:t>
            </w:r>
          </w:p>
        </w:tc>
      </w:tr>
      <w:tr w:rsidR="008108CB" w:rsidTr="008108CB">
        <w:trPr>
          <w:trHeight w:val="110"/>
        </w:trPr>
        <w:tc>
          <w:tcPr>
            <w:tcW w:w="3835" w:type="dxa"/>
            <w:tcBorders>
              <w:lef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11.Ctrl+Left Arrow </w:t>
            </w:r>
          </w:p>
        </w:tc>
        <w:tc>
          <w:tcPr>
            <w:tcW w:w="3835" w:type="dxa"/>
            <w:tcBorders>
              <w:righ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the cursor to the beginning of the previous word </w:t>
            </w:r>
          </w:p>
        </w:tc>
      </w:tr>
      <w:tr w:rsidR="008108CB" w:rsidTr="008108CB">
        <w:trPr>
          <w:trHeight w:val="110"/>
        </w:trPr>
        <w:tc>
          <w:tcPr>
            <w:tcW w:w="3835" w:type="dxa"/>
            <w:tcBorders>
              <w:lef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12.Ctrl+Down Arrow </w:t>
            </w:r>
          </w:p>
        </w:tc>
        <w:tc>
          <w:tcPr>
            <w:tcW w:w="3835" w:type="dxa"/>
            <w:tcBorders>
              <w:righ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the cursor to the beginning of the next paragraph </w:t>
            </w:r>
          </w:p>
        </w:tc>
      </w:tr>
      <w:tr w:rsidR="008108CB" w:rsidTr="008108CB">
        <w:trPr>
          <w:trHeight w:val="110"/>
        </w:trPr>
        <w:tc>
          <w:tcPr>
            <w:tcW w:w="3835" w:type="dxa"/>
            <w:tcBorders>
              <w:lef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13.Ctrl+Up Arrow </w:t>
            </w:r>
          </w:p>
        </w:tc>
        <w:tc>
          <w:tcPr>
            <w:tcW w:w="3835" w:type="dxa"/>
            <w:tcBorders>
              <w:righ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the cursor to the beginning of the previous paragraph </w:t>
            </w:r>
          </w:p>
        </w:tc>
      </w:tr>
      <w:tr w:rsidR="008108CB" w:rsidTr="008108CB">
        <w:trPr>
          <w:trHeight w:val="110"/>
        </w:trPr>
        <w:tc>
          <w:tcPr>
            <w:tcW w:w="3835" w:type="dxa"/>
            <w:tcBorders>
              <w:lef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14.Ctrl+Shift with an arrow key </w:t>
            </w:r>
          </w:p>
        </w:tc>
        <w:tc>
          <w:tcPr>
            <w:tcW w:w="3835" w:type="dxa"/>
            <w:tcBorders>
              <w:righ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a block of text </w:t>
            </w:r>
          </w:p>
          <w:p w:rsidR="00F05F2F" w:rsidRDefault="00F05F2F">
            <w:pPr>
              <w:pStyle w:val="Default"/>
              <w:rPr>
                <w:sz w:val="22"/>
                <w:szCs w:val="22"/>
              </w:rPr>
            </w:pPr>
          </w:p>
        </w:tc>
      </w:tr>
      <w:tr w:rsidR="008108CB" w:rsidTr="008108CB">
        <w:trPr>
          <w:trHeight w:val="110"/>
        </w:trPr>
        <w:tc>
          <w:tcPr>
            <w:tcW w:w="3835" w:type="dxa"/>
            <w:tcBorders>
              <w:left w:val="nil"/>
            </w:tcBorders>
          </w:tcPr>
          <w:p w:rsidR="008108CB" w:rsidRDefault="00F05F2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  <w:r w:rsidR="008108CB">
              <w:rPr>
                <w:sz w:val="22"/>
                <w:szCs w:val="22"/>
              </w:rPr>
              <w:t xml:space="preserve">Shift with any arrow key </w:t>
            </w:r>
          </w:p>
        </w:tc>
        <w:tc>
          <w:tcPr>
            <w:tcW w:w="3835" w:type="dxa"/>
            <w:tcBorders>
              <w:righ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more than one item in a window or on the desktop, or select text within a document </w:t>
            </w:r>
          </w:p>
        </w:tc>
      </w:tr>
      <w:tr w:rsidR="008108CB" w:rsidTr="008108CB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15.Ctrl with any arrow key+Spacebar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8108CB" w:rsidRDefault="008108C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multiple individual items in a window or on the desktop </w:t>
            </w:r>
          </w:p>
        </w:tc>
      </w:tr>
      <w:tr w:rsidR="008B3F88" w:rsidTr="008B3F88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16.Ctrl+A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all items in a document or window </w:t>
            </w:r>
          </w:p>
        </w:tc>
      </w:tr>
      <w:tr w:rsidR="008B3F88" w:rsidTr="008B3F88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17.F3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for a file or folder </w:t>
            </w:r>
          </w:p>
          <w:p w:rsidR="008B3F88" w:rsidRDefault="008B3F88">
            <w:pPr>
              <w:pStyle w:val="Default"/>
              <w:rPr>
                <w:sz w:val="22"/>
                <w:szCs w:val="22"/>
              </w:rPr>
            </w:pPr>
          </w:p>
        </w:tc>
      </w:tr>
      <w:tr w:rsidR="008B3F88" w:rsidTr="008B3F88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18.Alt+Enter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properties for the selected item </w:t>
            </w:r>
          </w:p>
        </w:tc>
      </w:tr>
      <w:tr w:rsidR="008B3F88" w:rsidTr="008B3F88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</w:p>
        </w:tc>
      </w:tr>
      <w:tr w:rsidR="008B3F88" w:rsidTr="008B3F88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19.Alt+F4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Close the active item, or exit the active program </w:t>
            </w:r>
          </w:p>
        </w:tc>
      </w:tr>
      <w:tr w:rsidR="008B3F88" w:rsidTr="008B3F88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20.Alt+Spacebar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shortcut menu for the active window </w:t>
            </w:r>
          </w:p>
        </w:tc>
      </w:tr>
      <w:tr w:rsidR="008B3F88" w:rsidTr="008B3F88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21.Ctrl+F4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8B3F88" w:rsidRDefault="008B3F8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Close the active document (in programs that allow you to have multiple documents open simultaneously)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22.Alt+Tab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Switch between open items </w:t>
            </w:r>
          </w:p>
          <w:p w:rsidR="000B41CD" w:rsidRDefault="000B41CD">
            <w:pPr>
              <w:pStyle w:val="Default"/>
              <w:rPr>
                <w:sz w:val="22"/>
                <w:szCs w:val="22"/>
              </w:rPr>
            </w:pP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23.Ctrl+Alt+Tab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the arrow keys to switch between open items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24.Ctrl+Mouse scroll wheel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the size of icons on the desktop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25.Windows logo key +Tab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Cycle through programs on the taskbar by using Aero Flip 3-D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26.Ctrl+Windows logo key +Tab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the arrow keys to cycle through programs on the taskbar by using Aero Flip 3-D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27.Alt+Esc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Cycle through items in the order in which they were opened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28.F6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Cycle through screen elements in a window or on the desktop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29.F4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address bar list in Windows Explorer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30.Shift+F10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shortcut menu for the selected item </w:t>
            </w:r>
          </w:p>
        </w:tc>
      </w:tr>
      <w:tr w:rsidR="000B41CD" w:rsidTr="000B41CD">
        <w:trPr>
          <w:trHeight w:val="110"/>
        </w:trPr>
        <w:tc>
          <w:tcPr>
            <w:tcW w:w="3835" w:type="dxa"/>
            <w:tcBorders>
              <w:left w:val="nil"/>
              <w:bottom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31.Ctrl+Esc </w:t>
            </w:r>
          </w:p>
        </w:tc>
        <w:tc>
          <w:tcPr>
            <w:tcW w:w="3835" w:type="dxa"/>
            <w:tcBorders>
              <w:bottom w:val="nil"/>
              <w:right w:val="nil"/>
            </w:tcBorders>
          </w:tcPr>
          <w:p w:rsidR="000B41CD" w:rsidRDefault="000B41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Start menu </w:t>
            </w:r>
          </w:p>
        </w:tc>
      </w:tr>
    </w:tbl>
    <w:p w:rsidR="002C5F2B" w:rsidRDefault="002C5F2B" w:rsidP="00C07C38">
      <w:pPr>
        <w:rPr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105"/>
        <w:gridCol w:w="4105"/>
      </w:tblGrid>
      <w:tr w:rsidR="00804116">
        <w:trPr>
          <w:trHeight w:val="110"/>
        </w:trPr>
        <w:tc>
          <w:tcPr>
            <w:tcW w:w="4105" w:type="dxa"/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32.Alt+underlined letter </w:t>
            </w:r>
          </w:p>
        </w:tc>
        <w:tc>
          <w:tcPr>
            <w:tcW w:w="4105" w:type="dxa"/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corresponding menu </w:t>
            </w:r>
          </w:p>
          <w:p w:rsidR="00804116" w:rsidRDefault="00804116">
            <w:pPr>
              <w:pStyle w:val="Default"/>
              <w:rPr>
                <w:sz w:val="22"/>
                <w:szCs w:val="22"/>
              </w:rPr>
            </w:pPr>
          </w:p>
        </w:tc>
      </w:tr>
      <w:tr w:rsidR="00804116">
        <w:trPr>
          <w:trHeight w:val="110"/>
        </w:trPr>
        <w:tc>
          <w:tcPr>
            <w:tcW w:w="4105" w:type="dxa"/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33.Alt+underlined letter </w:t>
            </w:r>
          </w:p>
        </w:tc>
        <w:tc>
          <w:tcPr>
            <w:tcW w:w="4105" w:type="dxa"/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the menu command (or other underlined command) </w:t>
            </w:r>
          </w:p>
          <w:p w:rsidR="00804116" w:rsidRDefault="00804116">
            <w:pPr>
              <w:pStyle w:val="Default"/>
              <w:rPr>
                <w:sz w:val="22"/>
                <w:szCs w:val="22"/>
              </w:rPr>
            </w:pPr>
          </w:p>
        </w:tc>
      </w:tr>
      <w:tr w:rsidR="00804116" w:rsidTr="00804116">
        <w:trPr>
          <w:trHeight w:val="110"/>
        </w:trPr>
        <w:tc>
          <w:tcPr>
            <w:tcW w:w="4105" w:type="dxa"/>
            <w:tcBorders>
              <w:lef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105" w:type="dxa"/>
            <w:tcBorders>
              <w:righ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804116" w:rsidRDefault="00804116">
            <w:pPr>
              <w:pStyle w:val="Default"/>
              <w:rPr>
                <w:sz w:val="22"/>
                <w:szCs w:val="22"/>
              </w:rPr>
            </w:pPr>
          </w:p>
        </w:tc>
      </w:tr>
      <w:tr w:rsidR="00804116" w:rsidTr="00804116">
        <w:trPr>
          <w:trHeight w:val="110"/>
        </w:trPr>
        <w:tc>
          <w:tcPr>
            <w:tcW w:w="4105" w:type="dxa"/>
            <w:tcBorders>
              <w:lef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35.F10 </w:t>
            </w:r>
          </w:p>
        </w:tc>
        <w:tc>
          <w:tcPr>
            <w:tcW w:w="4105" w:type="dxa"/>
            <w:tcBorders>
              <w:righ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Activate the menu bar in the active program </w:t>
            </w:r>
          </w:p>
        </w:tc>
      </w:tr>
      <w:tr w:rsidR="00804116" w:rsidTr="00804116">
        <w:trPr>
          <w:trHeight w:val="110"/>
        </w:trPr>
        <w:tc>
          <w:tcPr>
            <w:tcW w:w="4105" w:type="dxa"/>
            <w:tcBorders>
              <w:lef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36.Right Arrow </w:t>
            </w:r>
          </w:p>
        </w:tc>
        <w:tc>
          <w:tcPr>
            <w:tcW w:w="4105" w:type="dxa"/>
            <w:tcBorders>
              <w:righ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next menu to the right, or open a submenu </w:t>
            </w:r>
          </w:p>
        </w:tc>
      </w:tr>
      <w:tr w:rsidR="00804116" w:rsidTr="00804116">
        <w:trPr>
          <w:trHeight w:val="110"/>
        </w:trPr>
        <w:tc>
          <w:tcPr>
            <w:tcW w:w="4105" w:type="dxa"/>
            <w:tcBorders>
              <w:lef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37.Left Arrow </w:t>
            </w:r>
          </w:p>
        </w:tc>
        <w:tc>
          <w:tcPr>
            <w:tcW w:w="4105" w:type="dxa"/>
            <w:tcBorders>
              <w:righ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next menu to the left, or close a submenu </w:t>
            </w:r>
          </w:p>
        </w:tc>
      </w:tr>
      <w:tr w:rsidR="00804116" w:rsidTr="00804116">
        <w:trPr>
          <w:trHeight w:val="110"/>
        </w:trPr>
        <w:tc>
          <w:tcPr>
            <w:tcW w:w="4105" w:type="dxa"/>
            <w:tcBorders>
              <w:lef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38.F5 (or Ctrl+R) </w:t>
            </w:r>
          </w:p>
        </w:tc>
        <w:tc>
          <w:tcPr>
            <w:tcW w:w="4105" w:type="dxa"/>
            <w:tcBorders>
              <w:righ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Refresh the active window </w:t>
            </w:r>
          </w:p>
          <w:p w:rsidR="00804116" w:rsidRDefault="00804116">
            <w:pPr>
              <w:pStyle w:val="Default"/>
              <w:rPr>
                <w:sz w:val="22"/>
                <w:szCs w:val="22"/>
              </w:rPr>
            </w:pPr>
          </w:p>
        </w:tc>
      </w:tr>
      <w:tr w:rsidR="00804116" w:rsidTr="00804116">
        <w:trPr>
          <w:trHeight w:val="110"/>
        </w:trPr>
        <w:tc>
          <w:tcPr>
            <w:tcW w:w="4105" w:type="dxa"/>
            <w:tcBorders>
              <w:lef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39.Alt+Up Arrow </w:t>
            </w:r>
          </w:p>
        </w:tc>
        <w:tc>
          <w:tcPr>
            <w:tcW w:w="4105" w:type="dxa"/>
            <w:tcBorders>
              <w:righ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 the folder one level up in Windows Explorer </w:t>
            </w:r>
          </w:p>
        </w:tc>
      </w:tr>
      <w:tr w:rsidR="00804116" w:rsidTr="00804116">
        <w:trPr>
          <w:trHeight w:val="110"/>
        </w:trPr>
        <w:tc>
          <w:tcPr>
            <w:tcW w:w="4105" w:type="dxa"/>
            <w:tcBorders>
              <w:lef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40.Esc </w:t>
            </w:r>
          </w:p>
        </w:tc>
        <w:tc>
          <w:tcPr>
            <w:tcW w:w="4105" w:type="dxa"/>
            <w:tcBorders>
              <w:righ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the current task </w:t>
            </w:r>
          </w:p>
          <w:p w:rsidR="00804116" w:rsidRDefault="00804116">
            <w:pPr>
              <w:pStyle w:val="Default"/>
              <w:rPr>
                <w:sz w:val="22"/>
                <w:szCs w:val="22"/>
              </w:rPr>
            </w:pPr>
          </w:p>
        </w:tc>
      </w:tr>
      <w:tr w:rsidR="00804116" w:rsidTr="00804116">
        <w:trPr>
          <w:trHeight w:val="110"/>
        </w:trPr>
        <w:tc>
          <w:tcPr>
            <w:tcW w:w="4105" w:type="dxa"/>
            <w:tcBorders>
              <w:left w:val="nil"/>
              <w:bottom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41.Ctrl+Shift+Esc </w:t>
            </w:r>
          </w:p>
        </w:tc>
        <w:tc>
          <w:tcPr>
            <w:tcW w:w="4105" w:type="dxa"/>
            <w:tcBorders>
              <w:bottom w:val="nil"/>
              <w:right w:val="nil"/>
            </w:tcBorders>
          </w:tcPr>
          <w:p w:rsidR="00804116" w:rsidRDefault="0080411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Task Manager </w:t>
            </w:r>
          </w:p>
        </w:tc>
      </w:tr>
      <w:tr w:rsidR="002E0B7A" w:rsidTr="002E0B7A">
        <w:trPr>
          <w:trHeight w:val="110"/>
        </w:trPr>
        <w:tc>
          <w:tcPr>
            <w:tcW w:w="4105" w:type="dxa"/>
            <w:tcBorders>
              <w:left w:val="nil"/>
              <w:bottom w:val="nil"/>
            </w:tcBorders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42.Shift when you insert a CD </w:t>
            </w:r>
          </w:p>
        </w:tc>
        <w:tc>
          <w:tcPr>
            <w:tcW w:w="4105" w:type="dxa"/>
            <w:tcBorders>
              <w:bottom w:val="nil"/>
              <w:right w:val="nil"/>
            </w:tcBorders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Prevent the CD from automatically playing </w:t>
            </w:r>
          </w:p>
        </w:tc>
      </w:tr>
      <w:tr w:rsidR="002E0B7A" w:rsidTr="002E0B7A">
        <w:trPr>
          <w:trHeight w:val="110"/>
        </w:trPr>
        <w:tc>
          <w:tcPr>
            <w:tcW w:w="4105" w:type="dxa"/>
            <w:tcBorders>
              <w:left w:val="nil"/>
              <w:bottom w:val="nil"/>
            </w:tcBorders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43.Left Alt+Shift </w:t>
            </w:r>
          </w:p>
        </w:tc>
        <w:tc>
          <w:tcPr>
            <w:tcW w:w="4105" w:type="dxa"/>
            <w:tcBorders>
              <w:bottom w:val="nil"/>
              <w:right w:val="nil"/>
            </w:tcBorders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Switch the input language when multiple input languages are enabled </w:t>
            </w:r>
          </w:p>
        </w:tc>
      </w:tr>
      <w:tr w:rsidR="002E0B7A" w:rsidTr="002E0B7A">
        <w:trPr>
          <w:trHeight w:val="110"/>
        </w:trPr>
        <w:tc>
          <w:tcPr>
            <w:tcW w:w="4105" w:type="dxa"/>
            <w:tcBorders>
              <w:left w:val="nil"/>
              <w:bottom w:val="nil"/>
            </w:tcBorders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44.Ctrl+Shift </w:t>
            </w:r>
          </w:p>
        </w:tc>
        <w:tc>
          <w:tcPr>
            <w:tcW w:w="4105" w:type="dxa"/>
            <w:tcBorders>
              <w:bottom w:val="nil"/>
              <w:right w:val="nil"/>
            </w:tcBorders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Switch the keyboard layout when multiple keyboard layouts are enabled </w:t>
            </w:r>
          </w:p>
        </w:tc>
      </w:tr>
      <w:tr w:rsidR="002E0B7A" w:rsidTr="002E0B7A">
        <w:trPr>
          <w:trHeight w:val="110"/>
        </w:trPr>
        <w:tc>
          <w:tcPr>
            <w:tcW w:w="4105" w:type="dxa"/>
            <w:tcBorders>
              <w:left w:val="nil"/>
              <w:bottom w:val="nil"/>
            </w:tcBorders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45.Right or Left Ctrl+Shift </w:t>
            </w:r>
          </w:p>
        </w:tc>
        <w:tc>
          <w:tcPr>
            <w:tcW w:w="4105" w:type="dxa"/>
            <w:tcBorders>
              <w:bottom w:val="nil"/>
              <w:right w:val="nil"/>
            </w:tcBorders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the reading direction of text in right-to-left reading languages </w:t>
            </w:r>
          </w:p>
        </w:tc>
      </w:tr>
    </w:tbl>
    <w:p w:rsidR="002E0B7A" w:rsidRDefault="002E0B7A" w:rsidP="002E0B7A">
      <w:pPr>
        <w:pStyle w:val="Heading1"/>
      </w:pPr>
      <w:r>
        <w:t xml:space="preserve">Dialog box keyboard shortcuts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88"/>
        <w:gridCol w:w="5971"/>
      </w:tblGrid>
      <w:tr w:rsidR="002E0B7A" w:rsidTr="00B04169">
        <w:trPr>
          <w:gridAfter w:val="1"/>
          <w:wAfter w:w="5971" w:type="dxa"/>
          <w:trHeight w:val="110"/>
        </w:trPr>
        <w:tc>
          <w:tcPr>
            <w:tcW w:w="2488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</w:t>
            </w:r>
          </w:p>
        </w:tc>
      </w:tr>
      <w:tr w:rsidR="002E0B7A" w:rsidTr="00E9376E">
        <w:trPr>
          <w:trHeight w:val="110"/>
        </w:trPr>
        <w:tc>
          <w:tcPr>
            <w:tcW w:w="2488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46.Ctrl+Tab </w:t>
            </w:r>
          </w:p>
        </w:tc>
        <w:tc>
          <w:tcPr>
            <w:tcW w:w="5971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forward through tabs </w:t>
            </w:r>
          </w:p>
        </w:tc>
      </w:tr>
      <w:tr w:rsidR="002E0B7A" w:rsidTr="00E9376E">
        <w:trPr>
          <w:trHeight w:val="110"/>
        </w:trPr>
        <w:tc>
          <w:tcPr>
            <w:tcW w:w="2488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47.Ctrl+Shift+Tab </w:t>
            </w:r>
          </w:p>
        </w:tc>
        <w:tc>
          <w:tcPr>
            <w:tcW w:w="5971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back through tabs </w:t>
            </w:r>
          </w:p>
        </w:tc>
      </w:tr>
      <w:tr w:rsidR="002E0B7A" w:rsidTr="00E9376E">
        <w:trPr>
          <w:trHeight w:val="110"/>
        </w:trPr>
        <w:tc>
          <w:tcPr>
            <w:tcW w:w="2488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 </w:t>
            </w:r>
          </w:p>
        </w:tc>
        <w:tc>
          <w:tcPr>
            <w:tcW w:w="5971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forward through options </w:t>
            </w:r>
          </w:p>
        </w:tc>
      </w:tr>
      <w:tr w:rsidR="002E0B7A" w:rsidTr="00E9376E">
        <w:trPr>
          <w:trHeight w:val="110"/>
        </w:trPr>
        <w:tc>
          <w:tcPr>
            <w:tcW w:w="2488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48.Shift+Tab </w:t>
            </w:r>
          </w:p>
        </w:tc>
        <w:tc>
          <w:tcPr>
            <w:tcW w:w="5971" w:type="dxa"/>
          </w:tcPr>
          <w:p w:rsidR="002E0B7A" w:rsidRDefault="002E0B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back through options </w:t>
            </w:r>
          </w:p>
        </w:tc>
      </w:tr>
      <w:tr w:rsidR="00B04169" w:rsidTr="00E9376E">
        <w:trPr>
          <w:trHeight w:val="110"/>
        </w:trPr>
        <w:tc>
          <w:tcPr>
            <w:tcW w:w="2488" w:type="dxa"/>
            <w:tcBorders>
              <w:lef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49.Tab </w:t>
            </w:r>
          </w:p>
        </w:tc>
        <w:tc>
          <w:tcPr>
            <w:tcW w:w="5971" w:type="dxa"/>
            <w:tcBorders>
              <w:righ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forward through options </w:t>
            </w:r>
          </w:p>
        </w:tc>
      </w:tr>
      <w:tr w:rsidR="00B04169" w:rsidTr="00E9376E">
        <w:trPr>
          <w:trHeight w:val="110"/>
        </w:trPr>
        <w:tc>
          <w:tcPr>
            <w:tcW w:w="2488" w:type="dxa"/>
            <w:tcBorders>
              <w:lef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50.Shift+Tab </w:t>
            </w:r>
          </w:p>
        </w:tc>
        <w:tc>
          <w:tcPr>
            <w:tcW w:w="5971" w:type="dxa"/>
            <w:tcBorders>
              <w:righ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Move back through options </w:t>
            </w:r>
          </w:p>
        </w:tc>
      </w:tr>
      <w:tr w:rsidR="00B04169" w:rsidTr="00E9376E">
        <w:trPr>
          <w:trHeight w:val="110"/>
        </w:trPr>
        <w:tc>
          <w:tcPr>
            <w:tcW w:w="2488" w:type="dxa"/>
            <w:tcBorders>
              <w:lef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51.Alt+underlined letter </w:t>
            </w:r>
          </w:p>
        </w:tc>
        <w:tc>
          <w:tcPr>
            <w:tcW w:w="5971" w:type="dxa"/>
            <w:tcBorders>
              <w:righ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 the command (or select the option) that goes with that letter </w:t>
            </w:r>
          </w:p>
        </w:tc>
      </w:tr>
      <w:tr w:rsidR="00B04169" w:rsidTr="00E9376E">
        <w:trPr>
          <w:trHeight w:val="110"/>
        </w:trPr>
        <w:tc>
          <w:tcPr>
            <w:tcW w:w="2488" w:type="dxa"/>
            <w:tcBorders>
              <w:lef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52.Enter </w:t>
            </w:r>
          </w:p>
        </w:tc>
        <w:tc>
          <w:tcPr>
            <w:tcW w:w="5971" w:type="dxa"/>
            <w:tcBorders>
              <w:righ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Replaces clicking the mouse for many selected commands </w:t>
            </w:r>
          </w:p>
        </w:tc>
      </w:tr>
      <w:tr w:rsidR="00B04169" w:rsidTr="00E9376E">
        <w:trPr>
          <w:trHeight w:val="110"/>
        </w:trPr>
        <w:tc>
          <w:tcPr>
            <w:tcW w:w="2488" w:type="dxa"/>
            <w:tcBorders>
              <w:lef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53.Spacebar </w:t>
            </w:r>
          </w:p>
        </w:tc>
        <w:tc>
          <w:tcPr>
            <w:tcW w:w="5971" w:type="dxa"/>
            <w:tcBorders>
              <w:righ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or clear the check box if the active option is a check box </w:t>
            </w:r>
          </w:p>
        </w:tc>
      </w:tr>
      <w:tr w:rsidR="00B04169" w:rsidTr="00E9376E">
        <w:trPr>
          <w:trHeight w:val="110"/>
        </w:trPr>
        <w:tc>
          <w:tcPr>
            <w:tcW w:w="2488" w:type="dxa"/>
            <w:tcBorders>
              <w:lef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54.Arrow keys </w:t>
            </w:r>
          </w:p>
        </w:tc>
        <w:tc>
          <w:tcPr>
            <w:tcW w:w="5971" w:type="dxa"/>
            <w:tcBorders>
              <w:righ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a button if the active option is a group of option buttons </w:t>
            </w:r>
          </w:p>
        </w:tc>
      </w:tr>
      <w:tr w:rsidR="00B04169" w:rsidTr="00E9376E">
        <w:trPr>
          <w:trHeight w:val="110"/>
        </w:trPr>
        <w:tc>
          <w:tcPr>
            <w:tcW w:w="2488" w:type="dxa"/>
            <w:tcBorders>
              <w:lef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55.F1 </w:t>
            </w:r>
          </w:p>
        </w:tc>
        <w:tc>
          <w:tcPr>
            <w:tcW w:w="5971" w:type="dxa"/>
            <w:tcBorders>
              <w:righ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Help </w:t>
            </w:r>
          </w:p>
        </w:tc>
      </w:tr>
      <w:tr w:rsidR="00B04169" w:rsidTr="00E9376E">
        <w:trPr>
          <w:trHeight w:val="110"/>
        </w:trPr>
        <w:tc>
          <w:tcPr>
            <w:tcW w:w="2488" w:type="dxa"/>
            <w:tcBorders>
              <w:lef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56.F4 </w:t>
            </w:r>
          </w:p>
        </w:tc>
        <w:tc>
          <w:tcPr>
            <w:tcW w:w="5971" w:type="dxa"/>
            <w:tcBorders>
              <w:right w:val="nil"/>
            </w:tcBorders>
          </w:tcPr>
          <w:p w:rsidR="00B04169" w:rsidRDefault="00B0416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items in the active list </w:t>
            </w:r>
          </w:p>
        </w:tc>
      </w:tr>
      <w:tr w:rsidR="00E9376E" w:rsidTr="00E9376E">
        <w:trPr>
          <w:trHeight w:val="110"/>
        </w:trPr>
        <w:tc>
          <w:tcPr>
            <w:tcW w:w="2488" w:type="dxa"/>
            <w:tcBorders>
              <w:left w:val="nil"/>
              <w:bottom w:val="nil"/>
            </w:tcBorders>
          </w:tcPr>
          <w:p w:rsidR="00E9376E" w:rsidRDefault="00E937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57.Backspace </w:t>
            </w:r>
          </w:p>
        </w:tc>
        <w:tc>
          <w:tcPr>
            <w:tcW w:w="5971" w:type="dxa"/>
            <w:tcBorders>
              <w:bottom w:val="nil"/>
              <w:right w:val="nil"/>
            </w:tcBorders>
          </w:tcPr>
          <w:p w:rsidR="00E9376E" w:rsidRDefault="00E9376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a folder one level up if a folder is selected in the Save As or Open dialog box </w:t>
            </w:r>
          </w:p>
          <w:p w:rsidR="00E9376E" w:rsidRDefault="00E9376E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E9376E" w:rsidRDefault="00E9376E" w:rsidP="00E9376E">
      <w:pPr>
        <w:pStyle w:val="Heading1"/>
      </w:pPr>
      <w:r>
        <w:lastRenderedPageBreak/>
        <w:t xml:space="preserve">Windows logo key keyboard shortcuts </w:t>
      </w:r>
    </w:p>
    <w:p w:rsidR="00BF1043" w:rsidRDefault="00E9376E" w:rsidP="00E9376E">
      <w:r>
        <w:t>The following table contains keyboard shortcuts that use the Windows logo key .</w:t>
      </w:r>
    </w:p>
    <w:tbl>
      <w:tblPr>
        <w:tblpPr w:leftFromText="180" w:rightFromText="180" w:vertAnchor="text" w:tblpY="1"/>
        <w:tblOverlap w:val="never"/>
        <w:tblW w:w="10722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729"/>
        <w:gridCol w:w="1148"/>
        <w:gridCol w:w="484"/>
        <w:gridCol w:w="2097"/>
        <w:gridCol w:w="2296"/>
        <w:gridCol w:w="968"/>
      </w:tblGrid>
      <w:tr w:rsidR="00E9376E" w:rsidTr="000D5941">
        <w:trPr>
          <w:trHeight w:val="110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Heading1"/>
            </w:pPr>
            <w:r>
              <w:t xml:space="preserve">Press this key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Heading1"/>
            </w:pPr>
            <w:r>
              <w:t xml:space="preserve">To do this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58.Windows logo key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or close the Start menu.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59.Windows logo key +Pause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System Properties dialog box.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60.Windows logo key +D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desktop.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61.Windows logo key +M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Minimize all windows.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62.Windows logo key +Shift+M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Restore minimized windows to the desktop.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63.Windows logo key +E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Computer.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64.Windows logo key +F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for a file or folder.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65.Ctrl+Windows logo key +F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for computers (if you're on a network).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66.Windows logo key +L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Lock your computer or switch users.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67.Windows logo key +R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Run dialog box. </w:t>
            </w:r>
          </w:p>
        </w:tc>
      </w:tr>
      <w:tr w:rsidR="00E9376E" w:rsidTr="000D5941">
        <w:trPr>
          <w:trHeight w:val="12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68.Windows logo key +T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Cycle through programs on the taskbar. </w:t>
            </w:r>
          </w:p>
        </w:tc>
      </w:tr>
      <w:tr w:rsidR="00E9376E" w:rsidTr="000D5941">
        <w:trPr>
          <w:trHeight w:val="25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69.Windows logo key +number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Start the program pinned to the taskbar in the position indicated by the number. If the program is already running, switch to that program. </w:t>
            </w:r>
          </w:p>
        </w:tc>
      </w:tr>
      <w:tr w:rsidR="00E9376E" w:rsidTr="000D5941">
        <w:trPr>
          <w:trHeight w:val="25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70.Shift+Windows logo key +number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Start a new instance of the program pinned to the taskbar in the position indicated by the number. </w:t>
            </w:r>
          </w:p>
        </w:tc>
      </w:tr>
      <w:tr w:rsidR="00E9376E" w:rsidTr="000D5941">
        <w:trPr>
          <w:trHeight w:val="25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71.Ctrl+Windows logo key +number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Switch to the last active window of the program pinned to the taskbar in the position indicated by the number. </w:t>
            </w:r>
          </w:p>
        </w:tc>
      </w:tr>
      <w:tr w:rsidR="00E9376E" w:rsidTr="000D5941">
        <w:trPr>
          <w:trHeight w:val="255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72.Alt+Windows logo key +number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Jump List for the program pinned to the taskbar in the position indicated by the number. </w:t>
            </w:r>
          </w:p>
        </w:tc>
      </w:tr>
      <w:tr w:rsidR="00E9376E" w:rsidTr="000D5941">
        <w:trPr>
          <w:trHeight w:val="126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73.Windows logo key +Tab </w:t>
            </w: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Cycle through programs on the taskbar by using Aero Flip 3-D. </w:t>
            </w:r>
          </w:p>
        </w:tc>
      </w:tr>
      <w:tr w:rsidR="00E9376E" w:rsidTr="000D5941">
        <w:trPr>
          <w:trHeight w:val="126"/>
        </w:trPr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74.Ctrl+Windows logo key +Tab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5361" w:type="dxa"/>
            <w:gridSpan w:val="3"/>
          </w:tcPr>
          <w:p w:rsidR="00E9376E" w:rsidRDefault="00E9376E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the arrow keys to cycle through programs on the taskbar by using Aero Flip 3-</w:t>
            </w:r>
            <w:r w:rsidR="00F324A1">
              <w:rPr>
                <w:sz w:val="22"/>
                <w:szCs w:val="22"/>
              </w:rPr>
              <w:t>D.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</w:p>
        </w:tc>
      </w:tr>
      <w:tr w:rsidR="00F324A1" w:rsidTr="000D5941">
        <w:trPr>
          <w:gridAfter w:val="1"/>
          <w:wAfter w:w="968" w:type="dxa"/>
          <w:trHeight w:val="126"/>
        </w:trPr>
        <w:tc>
          <w:tcPr>
            <w:tcW w:w="4877" w:type="dxa"/>
            <w:gridSpan w:val="2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75.Ctrl+Windows logo key +B </w:t>
            </w:r>
          </w:p>
        </w:tc>
        <w:tc>
          <w:tcPr>
            <w:tcW w:w="4877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Switch to the program that displayed a          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message in the notification area. </w:t>
            </w:r>
          </w:p>
        </w:tc>
      </w:tr>
      <w:tr w:rsidR="00F324A1" w:rsidTr="000D5941">
        <w:trPr>
          <w:gridAfter w:val="1"/>
          <w:wAfter w:w="968" w:type="dxa"/>
          <w:trHeight w:val="126"/>
        </w:trPr>
        <w:tc>
          <w:tcPr>
            <w:tcW w:w="4877" w:type="dxa"/>
            <w:gridSpan w:val="2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76.Windows logo key +Spacebar </w:t>
            </w:r>
          </w:p>
        </w:tc>
        <w:tc>
          <w:tcPr>
            <w:tcW w:w="4877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Preview the desktop. </w:t>
            </w:r>
          </w:p>
        </w:tc>
      </w:tr>
      <w:tr w:rsidR="00F324A1" w:rsidTr="000D5941">
        <w:trPr>
          <w:gridAfter w:val="1"/>
          <w:wAfter w:w="968" w:type="dxa"/>
          <w:trHeight w:val="126"/>
        </w:trPr>
        <w:tc>
          <w:tcPr>
            <w:tcW w:w="4877" w:type="dxa"/>
            <w:gridSpan w:val="2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77.Windows logo key +Up Arrow </w:t>
            </w:r>
          </w:p>
        </w:tc>
        <w:tc>
          <w:tcPr>
            <w:tcW w:w="4877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Maximize the window. </w:t>
            </w:r>
          </w:p>
        </w:tc>
      </w:tr>
      <w:tr w:rsidR="00F324A1" w:rsidTr="000D5941">
        <w:trPr>
          <w:gridAfter w:val="1"/>
          <w:wAfter w:w="968" w:type="dxa"/>
          <w:trHeight w:val="126"/>
        </w:trPr>
        <w:tc>
          <w:tcPr>
            <w:tcW w:w="4877" w:type="dxa"/>
            <w:gridSpan w:val="2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78.Windows logo key +Left Arrow </w:t>
            </w:r>
          </w:p>
        </w:tc>
        <w:tc>
          <w:tcPr>
            <w:tcW w:w="4877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Maximize the window to the left side of the     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screen. </w:t>
            </w:r>
          </w:p>
        </w:tc>
      </w:tr>
      <w:tr w:rsidR="00F324A1" w:rsidTr="000D5941">
        <w:trPr>
          <w:gridAfter w:val="1"/>
          <w:wAfter w:w="968" w:type="dxa"/>
          <w:trHeight w:val="126"/>
        </w:trPr>
        <w:tc>
          <w:tcPr>
            <w:tcW w:w="4877" w:type="dxa"/>
            <w:gridSpan w:val="2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79.Windows logo key +Right Arrow </w:t>
            </w:r>
          </w:p>
        </w:tc>
        <w:tc>
          <w:tcPr>
            <w:tcW w:w="4877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Maximize the window to the right side of the     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screen. </w:t>
            </w:r>
          </w:p>
        </w:tc>
      </w:tr>
      <w:tr w:rsidR="00F324A1" w:rsidTr="000D5941">
        <w:trPr>
          <w:gridAfter w:val="1"/>
          <w:wAfter w:w="968" w:type="dxa"/>
          <w:trHeight w:val="126"/>
        </w:trPr>
        <w:tc>
          <w:tcPr>
            <w:tcW w:w="4877" w:type="dxa"/>
            <w:gridSpan w:val="2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80.Windows logo key +Down Arrow </w:t>
            </w:r>
          </w:p>
        </w:tc>
        <w:tc>
          <w:tcPr>
            <w:tcW w:w="4877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Minimize the window. </w:t>
            </w:r>
          </w:p>
        </w:tc>
      </w:tr>
      <w:tr w:rsidR="00F324A1" w:rsidTr="000D5941">
        <w:trPr>
          <w:gridAfter w:val="1"/>
          <w:wAfter w:w="968" w:type="dxa"/>
          <w:trHeight w:val="125"/>
        </w:trPr>
        <w:tc>
          <w:tcPr>
            <w:tcW w:w="4877" w:type="dxa"/>
            <w:gridSpan w:val="2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81.Windows logo key +Home </w:t>
            </w:r>
          </w:p>
        </w:tc>
        <w:tc>
          <w:tcPr>
            <w:tcW w:w="4877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Minimize all but the active window. </w:t>
            </w:r>
          </w:p>
        </w:tc>
      </w:tr>
      <w:tr w:rsidR="00F324A1" w:rsidTr="000D5941">
        <w:trPr>
          <w:gridAfter w:val="1"/>
          <w:wAfter w:w="968" w:type="dxa"/>
          <w:trHeight w:val="270"/>
        </w:trPr>
        <w:tc>
          <w:tcPr>
            <w:tcW w:w="4877" w:type="dxa"/>
            <w:gridSpan w:val="2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82.Windows logo key +Shift+Up Arrow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77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Stretch the window to the top and bottom of        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the screen.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</w:p>
        </w:tc>
      </w:tr>
      <w:tr w:rsidR="00F324A1" w:rsidTr="000D5941">
        <w:trPr>
          <w:gridAfter w:val="2"/>
          <w:wAfter w:w="3264" w:type="dxa"/>
          <w:trHeight w:val="271"/>
        </w:trPr>
        <w:tc>
          <w:tcPr>
            <w:tcW w:w="3729" w:type="dxa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83.Windows logo key +Shift+Left Arrow or Right Arrow </w:t>
            </w:r>
          </w:p>
        </w:tc>
        <w:tc>
          <w:tcPr>
            <w:tcW w:w="3729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Move a window from     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one monitor to       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another. </w:t>
            </w:r>
          </w:p>
        </w:tc>
      </w:tr>
      <w:tr w:rsidR="00F324A1" w:rsidTr="000D5941">
        <w:trPr>
          <w:gridAfter w:val="2"/>
          <w:wAfter w:w="3264" w:type="dxa"/>
          <w:trHeight w:val="126"/>
        </w:trPr>
        <w:tc>
          <w:tcPr>
            <w:tcW w:w="3729" w:type="dxa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84.Windows logo key +P </w:t>
            </w:r>
          </w:p>
        </w:tc>
        <w:tc>
          <w:tcPr>
            <w:tcW w:w="3729" w:type="dxa"/>
            <w:gridSpan w:val="3"/>
          </w:tcPr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Choose a presentation              </w:t>
            </w:r>
          </w:p>
          <w:p w:rsidR="00F324A1" w:rsidRDefault="00F324A1" w:rsidP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display mode. </w:t>
            </w:r>
          </w:p>
        </w:tc>
      </w:tr>
    </w:tbl>
    <w:p w:rsidR="000D5941" w:rsidRDefault="000D5941" w:rsidP="000D5941">
      <w:pPr>
        <w:pStyle w:val="Heading1"/>
      </w:pPr>
      <w:r>
        <w:lastRenderedPageBreak/>
        <w:t xml:space="preserve">Windows Explorer keyboard shortcuts </w:t>
      </w:r>
    </w:p>
    <w:tbl>
      <w:tblPr>
        <w:tblW w:w="1069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345"/>
        <w:gridCol w:w="5345"/>
      </w:tblGrid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 w:rsidP="000D5941">
            <w:pPr>
              <w:pStyle w:val="Heading1"/>
            </w:pPr>
            <w:r>
              <w:t xml:space="preserve">Press this key </w:t>
            </w:r>
          </w:p>
        </w:tc>
        <w:tc>
          <w:tcPr>
            <w:tcW w:w="5345" w:type="dxa"/>
          </w:tcPr>
          <w:p w:rsidR="000D5941" w:rsidRDefault="000D5941" w:rsidP="000D5941">
            <w:pPr>
              <w:pStyle w:val="Heading1"/>
            </w:pPr>
            <w:r>
              <w:t xml:space="preserve">To do this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85.Ctrl+N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a new window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86.Ctrl+W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Close the current window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87.Ctrl+Shift+N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new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88.End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bottom of the active window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89.Home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top of the active window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90.F11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Maximize or minimize the active window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91.Ctrl+Period (.)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Rotate a picture clockwise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92.Ctrl+Comma (,)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Rotate a picture counter-clockwise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93.Num Lock+Asterisk (*) on numeric keypad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all subfolders under the selected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94.Num Lock+Plus Sign (+) on numeric keypad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contents of the selected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95.Num Lock+Minus Sign (-) on numeric keypad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Collapse the selected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96.Left Arrow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Collapse the current selection (if it's expanded), or select the parent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97.Alt+Enter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the Properties dialog box for the selected item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98.Alt+P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preview pane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99.Alt+Left Arrow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 the previous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100.Backspace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 the previous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101.Right Arrow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current selection (if it's collapsed), or select the first subfolder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102.Alt+Right Arrow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 the next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103.Alt+Up Arrow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 the parent folder </w:t>
            </w:r>
          </w:p>
        </w:tc>
      </w:tr>
      <w:tr w:rsidR="000D5941" w:rsidTr="003D7B64">
        <w:trPr>
          <w:trHeight w:val="110"/>
        </w:trPr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104.Ctrl+Shift+E </w:t>
            </w:r>
          </w:p>
        </w:tc>
        <w:tc>
          <w:tcPr>
            <w:tcW w:w="5345" w:type="dxa"/>
          </w:tcPr>
          <w:p w:rsidR="000D5941" w:rsidRDefault="000D594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all folders above the selected folder </w:t>
            </w:r>
          </w:p>
        </w:tc>
      </w:tr>
      <w:tr w:rsidR="003D7B64" w:rsidTr="003D7B64">
        <w:trPr>
          <w:trHeight w:val="110"/>
        </w:trPr>
        <w:tc>
          <w:tcPr>
            <w:tcW w:w="5345" w:type="dxa"/>
            <w:tcBorders>
              <w:left w:val="nil"/>
            </w:tcBorders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105.Ctrl+Mouse scroll wheel </w:t>
            </w:r>
          </w:p>
        </w:tc>
        <w:tc>
          <w:tcPr>
            <w:tcW w:w="5345" w:type="dxa"/>
            <w:tcBorders>
              <w:right w:val="nil"/>
            </w:tcBorders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 the size and appearance of file and folder icons </w:t>
            </w:r>
          </w:p>
        </w:tc>
      </w:tr>
      <w:tr w:rsidR="003D7B64" w:rsidTr="003D7B64">
        <w:trPr>
          <w:trHeight w:val="110"/>
        </w:trPr>
        <w:tc>
          <w:tcPr>
            <w:tcW w:w="5345" w:type="dxa"/>
            <w:tcBorders>
              <w:left w:val="nil"/>
            </w:tcBorders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106.Alt+D </w:t>
            </w:r>
          </w:p>
        </w:tc>
        <w:tc>
          <w:tcPr>
            <w:tcW w:w="5345" w:type="dxa"/>
            <w:tcBorders>
              <w:right w:val="nil"/>
            </w:tcBorders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the address bar </w:t>
            </w:r>
          </w:p>
        </w:tc>
      </w:tr>
      <w:tr w:rsidR="003D7B64" w:rsidTr="003D7B64">
        <w:trPr>
          <w:trHeight w:val="110"/>
        </w:trPr>
        <w:tc>
          <w:tcPr>
            <w:tcW w:w="5345" w:type="dxa"/>
            <w:tcBorders>
              <w:left w:val="nil"/>
            </w:tcBorders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107.Ctrl+E </w:t>
            </w:r>
          </w:p>
        </w:tc>
        <w:tc>
          <w:tcPr>
            <w:tcW w:w="5345" w:type="dxa"/>
            <w:tcBorders>
              <w:right w:val="nil"/>
            </w:tcBorders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the search box </w:t>
            </w:r>
          </w:p>
        </w:tc>
      </w:tr>
      <w:tr w:rsidR="003D7B64" w:rsidTr="003D7B64">
        <w:trPr>
          <w:trHeight w:val="110"/>
        </w:trPr>
        <w:tc>
          <w:tcPr>
            <w:tcW w:w="5345" w:type="dxa"/>
            <w:tcBorders>
              <w:left w:val="nil"/>
              <w:bottom w:val="nil"/>
            </w:tcBorders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108.Ctrl+F </w:t>
            </w:r>
          </w:p>
        </w:tc>
        <w:tc>
          <w:tcPr>
            <w:tcW w:w="5345" w:type="dxa"/>
            <w:tcBorders>
              <w:bottom w:val="nil"/>
              <w:right w:val="nil"/>
            </w:tcBorders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Select the search box </w:t>
            </w:r>
          </w:p>
        </w:tc>
      </w:tr>
    </w:tbl>
    <w:p w:rsidR="003D7B64" w:rsidRDefault="003D7B64" w:rsidP="003D7B64">
      <w:pPr>
        <w:pStyle w:val="Heading1"/>
      </w:pPr>
      <w:r>
        <w:t xml:space="preserve">Taskbar keyboard shortcuts </w:t>
      </w:r>
    </w:p>
    <w:tbl>
      <w:tblPr>
        <w:tblW w:w="1015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075"/>
        <w:gridCol w:w="5075"/>
      </w:tblGrid>
      <w:tr w:rsidR="003D7B64" w:rsidTr="003A4958">
        <w:trPr>
          <w:trHeight w:val="603"/>
        </w:trPr>
        <w:tc>
          <w:tcPr>
            <w:tcW w:w="5075" w:type="dxa"/>
          </w:tcPr>
          <w:p w:rsidR="003D7B64" w:rsidRDefault="003D7B64" w:rsidP="003D7B64">
            <w:pPr>
              <w:pStyle w:val="Heading1"/>
            </w:pPr>
            <w:r>
              <w:t xml:space="preserve">Press this key </w:t>
            </w:r>
          </w:p>
        </w:tc>
        <w:tc>
          <w:tcPr>
            <w:tcW w:w="5075" w:type="dxa"/>
          </w:tcPr>
          <w:p w:rsidR="003D7B64" w:rsidRDefault="003D7B64" w:rsidP="003D7B64">
            <w:pPr>
              <w:pStyle w:val="Heading1"/>
            </w:pPr>
            <w:r>
              <w:t xml:space="preserve">To do this </w:t>
            </w:r>
          </w:p>
        </w:tc>
      </w:tr>
      <w:tr w:rsidR="003D7B64" w:rsidTr="003A4958">
        <w:trPr>
          <w:trHeight w:val="110"/>
        </w:trPr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109.Shift+Click on a taskbar button </w:t>
            </w:r>
          </w:p>
        </w:tc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a program or quickly open another instance of a program </w:t>
            </w:r>
          </w:p>
        </w:tc>
      </w:tr>
      <w:tr w:rsidR="003D7B64" w:rsidTr="003A4958">
        <w:trPr>
          <w:trHeight w:val="110"/>
        </w:trPr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110.Ctrl+Shift+Click on a taskbar button </w:t>
            </w:r>
          </w:p>
        </w:tc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a program as an administrator </w:t>
            </w:r>
          </w:p>
        </w:tc>
      </w:tr>
      <w:tr w:rsidR="003D7B64" w:rsidTr="003A4958">
        <w:trPr>
          <w:trHeight w:val="110"/>
        </w:trPr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111.Shift+Right-click on a taskbar button </w:t>
            </w:r>
          </w:p>
        </w:tc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 the window menu for the program </w:t>
            </w:r>
          </w:p>
        </w:tc>
      </w:tr>
      <w:tr w:rsidR="003D7B64" w:rsidTr="003A4958">
        <w:trPr>
          <w:trHeight w:val="110"/>
        </w:trPr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112.Shift+Right-click on a grouped taskbar button </w:t>
            </w:r>
          </w:p>
        </w:tc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Show the window menu for the group </w:t>
            </w:r>
          </w:p>
        </w:tc>
      </w:tr>
      <w:tr w:rsidR="003D7B64" w:rsidTr="003A4958">
        <w:trPr>
          <w:trHeight w:val="110"/>
        </w:trPr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113.Ctrl+Click on a grouped taskbar button </w:t>
            </w:r>
          </w:p>
        </w:tc>
        <w:tc>
          <w:tcPr>
            <w:tcW w:w="5075" w:type="dxa"/>
          </w:tcPr>
          <w:p w:rsidR="003D7B64" w:rsidRDefault="003D7B6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Cycle through the windows of the group </w:t>
            </w:r>
          </w:p>
          <w:p w:rsidR="003A4958" w:rsidRDefault="003A4958">
            <w:pPr>
              <w:pStyle w:val="Default"/>
              <w:rPr>
                <w:sz w:val="22"/>
                <w:szCs w:val="22"/>
              </w:rPr>
            </w:pPr>
          </w:p>
          <w:p w:rsidR="003A4958" w:rsidRDefault="003A4958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3A4958" w:rsidRDefault="003A4958" w:rsidP="003A4958">
      <w:pPr>
        <w:pStyle w:val="Heading1"/>
      </w:pPr>
    </w:p>
    <w:p w:rsidR="003A4958" w:rsidRDefault="003A4958" w:rsidP="003A4958">
      <w:pPr>
        <w:pStyle w:val="Heading1"/>
      </w:pPr>
    </w:p>
    <w:p w:rsidR="003A4958" w:rsidRDefault="003A4958" w:rsidP="003A4958">
      <w:pPr>
        <w:pStyle w:val="Heading1"/>
      </w:pPr>
      <w:r>
        <w:lastRenderedPageBreak/>
        <w:t xml:space="preserve">Magnifier keyboard shortcuts </w:t>
      </w:r>
    </w:p>
    <w:tbl>
      <w:tblPr>
        <w:tblW w:w="9704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852"/>
        <w:gridCol w:w="4852"/>
      </w:tblGrid>
      <w:tr w:rsidR="003A4958" w:rsidTr="003A4958">
        <w:trPr>
          <w:trHeight w:val="110"/>
        </w:trPr>
        <w:tc>
          <w:tcPr>
            <w:tcW w:w="4852" w:type="dxa"/>
          </w:tcPr>
          <w:p w:rsidR="003A4958" w:rsidRDefault="003A4958" w:rsidP="003A4958">
            <w:pPr>
              <w:pStyle w:val="Heading1"/>
            </w:pPr>
            <w:r>
              <w:t xml:space="preserve"> Press this key </w:t>
            </w:r>
          </w:p>
        </w:tc>
        <w:tc>
          <w:tcPr>
            <w:tcW w:w="4852" w:type="dxa"/>
          </w:tcPr>
          <w:p w:rsidR="003A4958" w:rsidRDefault="003A4958" w:rsidP="003A4958">
            <w:pPr>
              <w:pStyle w:val="Heading1"/>
            </w:pPr>
            <w:r>
              <w:t xml:space="preserve">To do this </w:t>
            </w:r>
          </w:p>
        </w:tc>
      </w:tr>
      <w:tr w:rsidR="003A4958" w:rsidTr="003A4958">
        <w:trPr>
          <w:trHeight w:val="125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114.Windows logo key + Plus Sign (+) or Minus Sign 115.(-)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Zoom in or out </w:t>
            </w:r>
          </w:p>
        </w:tc>
      </w:tr>
      <w:tr w:rsidR="003A4958" w:rsidTr="003A4958">
        <w:trPr>
          <w:trHeight w:val="110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116.Ctrl+Alt+Spacebar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Preview the desktop in full-screen mode </w:t>
            </w:r>
          </w:p>
        </w:tc>
      </w:tr>
      <w:tr w:rsidR="003A4958" w:rsidTr="003A4958">
        <w:trPr>
          <w:trHeight w:val="110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117.Ctrl+Alt+F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Switch to full-screen mode </w:t>
            </w:r>
          </w:p>
        </w:tc>
      </w:tr>
      <w:tr w:rsidR="003A4958" w:rsidTr="003A4958">
        <w:trPr>
          <w:trHeight w:val="110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118.Ctrl+Alt+L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Switch to lens mode </w:t>
            </w:r>
          </w:p>
        </w:tc>
      </w:tr>
      <w:tr w:rsidR="003A4958" w:rsidTr="003A4958">
        <w:trPr>
          <w:trHeight w:val="110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119.Ctrl+Alt+D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Switch to docked mode </w:t>
            </w:r>
          </w:p>
        </w:tc>
      </w:tr>
      <w:tr w:rsidR="003A4958" w:rsidTr="003A4958">
        <w:trPr>
          <w:trHeight w:val="110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120.Ctrl+Alt+I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Invert colors </w:t>
            </w:r>
          </w:p>
        </w:tc>
      </w:tr>
      <w:tr w:rsidR="003A4958" w:rsidTr="003A4958">
        <w:trPr>
          <w:trHeight w:val="110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121.Ctrl+Alt+arrow keys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Pan in the direction of the arrow keys </w:t>
            </w:r>
          </w:p>
        </w:tc>
      </w:tr>
      <w:tr w:rsidR="003A4958" w:rsidTr="003A4958">
        <w:trPr>
          <w:trHeight w:val="110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122.Ctrl+Alt+R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Resize the lens </w:t>
            </w:r>
          </w:p>
        </w:tc>
      </w:tr>
      <w:tr w:rsidR="003A4958" w:rsidTr="003A4958">
        <w:trPr>
          <w:trHeight w:val="126"/>
        </w:trPr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123.Windows logo key + Esc </w:t>
            </w:r>
          </w:p>
        </w:tc>
        <w:tc>
          <w:tcPr>
            <w:tcW w:w="4852" w:type="dxa"/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Exit Magnifier </w:t>
            </w:r>
          </w:p>
        </w:tc>
      </w:tr>
      <w:tr w:rsidR="003A4958" w:rsidTr="003A4958">
        <w:trPr>
          <w:trHeight w:val="126"/>
        </w:trPr>
        <w:tc>
          <w:tcPr>
            <w:tcW w:w="4852" w:type="dxa"/>
            <w:tcBorders>
              <w:left w:val="nil"/>
            </w:tcBorders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124.Ctrl+Alt+End </w:t>
            </w:r>
          </w:p>
        </w:tc>
        <w:tc>
          <w:tcPr>
            <w:tcW w:w="4852" w:type="dxa"/>
            <w:tcBorders>
              <w:right w:val="nil"/>
            </w:tcBorders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Windows Security dialog box. </w:t>
            </w:r>
          </w:p>
        </w:tc>
      </w:tr>
      <w:tr w:rsidR="003A4958" w:rsidTr="003A4958">
        <w:trPr>
          <w:trHeight w:val="126"/>
        </w:trPr>
        <w:tc>
          <w:tcPr>
            <w:tcW w:w="4852" w:type="dxa"/>
            <w:tcBorders>
              <w:left w:val="nil"/>
            </w:tcBorders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125.Alt+Delete </w:t>
            </w:r>
          </w:p>
        </w:tc>
        <w:tc>
          <w:tcPr>
            <w:tcW w:w="4852" w:type="dxa"/>
            <w:tcBorders>
              <w:right w:val="nil"/>
            </w:tcBorders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system menu. </w:t>
            </w:r>
          </w:p>
        </w:tc>
      </w:tr>
      <w:tr w:rsidR="003A4958" w:rsidTr="003A4958">
        <w:trPr>
          <w:trHeight w:val="126"/>
        </w:trPr>
        <w:tc>
          <w:tcPr>
            <w:tcW w:w="4852" w:type="dxa"/>
            <w:tcBorders>
              <w:left w:val="nil"/>
              <w:bottom w:val="nil"/>
            </w:tcBorders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126.Ctrl+Alt+Minus Sign (-) on the numeric keypad </w:t>
            </w:r>
          </w:p>
        </w:tc>
        <w:tc>
          <w:tcPr>
            <w:tcW w:w="4852" w:type="dxa"/>
            <w:tcBorders>
              <w:bottom w:val="nil"/>
              <w:right w:val="nil"/>
            </w:tcBorders>
          </w:tcPr>
          <w:p w:rsidR="003A4958" w:rsidRDefault="003A49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Place a copy of the active window, within the client, on the Terminal server clipboard (provides the same functionality as pressing Alt+PrtScn on a local computer). </w:t>
            </w:r>
          </w:p>
        </w:tc>
      </w:tr>
      <w:tr w:rsidR="002C217E" w:rsidTr="002C217E">
        <w:trPr>
          <w:trHeight w:val="126"/>
        </w:trPr>
        <w:tc>
          <w:tcPr>
            <w:tcW w:w="4852" w:type="dxa"/>
            <w:tcBorders>
              <w:left w:val="nil"/>
              <w:bottom w:val="nil"/>
            </w:tcBorders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127.Ctrl+Alt+Plus Sign (+) on the numeric keypad </w:t>
            </w:r>
          </w:p>
        </w:tc>
        <w:tc>
          <w:tcPr>
            <w:tcW w:w="4852" w:type="dxa"/>
            <w:tcBorders>
              <w:bottom w:val="nil"/>
              <w:right w:val="nil"/>
            </w:tcBorders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Place a copy of the entire client window area on the Terminal server clipboard (provides the same functionality as pressing PrtScn on a local computer). </w:t>
            </w:r>
          </w:p>
        </w:tc>
      </w:tr>
      <w:tr w:rsidR="002C217E" w:rsidTr="002C217E">
        <w:trPr>
          <w:trHeight w:val="126"/>
        </w:trPr>
        <w:tc>
          <w:tcPr>
            <w:tcW w:w="4852" w:type="dxa"/>
            <w:tcBorders>
              <w:left w:val="nil"/>
              <w:bottom w:val="nil"/>
            </w:tcBorders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128.Ctrl+Alt+Right Arrow </w:t>
            </w:r>
          </w:p>
        </w:tc>
        <w:tc>
          <w:tcPr>
            <w:tcW w:w="4852" w:type="dxa"/>
            <w:tcBorders>
              <w:bottom w:val="nil"/>
              <w:right w:val="nil"/>
            </w:tcBorders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“Tab” out of the Remote Desktop controls to a control in the host program (for example, a button or a text box). Useful when the Remote Desktop controls are embedded in another (host) program. </w:t>
            </w:r>
          </w:p>
        </w:tc>
      </w:tr>
      <w:tr w:rsidR="002C217E" w:rsidTr="002C217E">
        <w:trPr>
          <w:trHeight w:val="126"/>
        </w:trPr>
        <w:tc>
          <w:tcPr>
            <w:tcW w:w="4852" w:type="dxa"/>
            <w:tcBorders>
              <w:left w:val="nil"/>
              <w:bottom w:val="nil"/>
            </w:tcBorders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129.Ctrl+Alt+Left Arrow </w:t>
            </w:r>
          </w:p>
        </w:tc>
        <w:tc>
          <w:tcPr>
            <w:tcW w:w="4852" w:type="dxa"/>
            <w:tcBorders>
              <w:bottom w:val="nil"/>
              <w:right w:val="nil"/>
            </w:tcBorders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“Tab” out of the Remote Desktop controls to a control in the host program (for example, a button or a text box). Useful when the Remote Desktop controls are embedded in another (host) program. </w:t>
            </w:r>
          </w:p>
        </w:tc>
      </w:tr>
    </w:tbl>
    <w:p w:rsidR="002C217E" w:rsidRDefault="002C217E" w:rsidP="002C217E">
      <w:pPr>
        <w:pStyle w:val="Heading1"/>
      </w:pPr>
      <w:r>
        <w:t xml:space="preserve">Paint keyboard shortcuts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686"/>
        <w:gridCol w:w="2686"/>
      </w:tblGrid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 w:rsidP="002C217E">
            <w:pPr>
              <w:pStyle w:val="Heading1"/>
            </w:pPr>
            <w:r>
              <w:t xml:space="preserve"> Press this key </w:t>
            </w:r>
          </w:p>
        </w:tc>
        <w:tc>
          <w:tcPr>
            <w:tcW w:w="2686" w:type="dxa"/>
          </w:tcPr>
          <w:p w:rsidR="002C217E" w:rsidRDefault="002C217E" w:rsidP="002C217E">
            <w:pPr>
              <w:pStyle w:val="Heading1"/>
            </w:pPr>
            <w:r>
              <w:t xml:space="preserve">To do this </w:t>
            </w:r>
          </w:p>
        </w:tc>
      </w:tr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130.Ctrl+N </w:t>
            </w:r>
          </w:p>
        </w:tc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new picture </w:t>
            </w:r>
          </w:p>
        </w:tc>
      </w:tr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131.Ctrl+O </w:t>
            </w:r>
          </w:p>
        </w:tc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 an existing picture </w:t>
            </w:r>
          </w:p>
        </w:tc>
      </w:tr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132.Ctrl+S </w:t>
            </w:r>
          </w:p>
        </w:tc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Save changes to a picture </w:t>
            </w:r>
          </w:p>
        </w:tc>
      </w:tr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133.F12 </w:t>
            </w:r>
          </w:p>
        </w:tc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Save the picture as a new file </w:t>
            </w:r>
          </w:p>
        </w:tc>
      </w:tr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134.Ctrl+P </w:t>
            </w:r>
          </w:p>
        </w:tc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Print a picture </w:t>
            </w:r>
          </w:p>
        </w:tc>
      </w:tr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135.Alt+F4 </w:t>
            </w:r>
          </w:p>
        </w:tc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Close a picture and its Paint window </w:t>
            </w:r>
          </w:p>
        </w:tc>
      </w:tr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136.Ctrl+Z </w:t>
            </w:r>
          </w:p>
        </w:tc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Undo a change </w:t>
            </w:r>
          </w:p>
        </w:tc>
      </w:tr>
      <w:tr w:rsidR="002C217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137.Ctrl+Y </w:t>
            </w:r>
          </w:p>
        </w:tc>
        <w:tc>
          <w:tcPr>
            <w:tcW w:w="2686" w:type="dxa"/>
          </w:tcPr>
          <w:p w:rsidR="002C217E" w:rsidRDefault="002C21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Redo a change </w:t>
            </w:r>
          </w:p>
        </w:tc>
      </w:tr>
    </w:tbl>
    <w:p w:rsidR="00E9376E" w:rsidRPr="00C07C38" w:rsidRDefault="00E9376E" w:rsidP="00E9376E">
      <w:pPr>
        <w:rPr>
          <w:szCs w:val="24"/>
        </w:rPr>
      </w:pPr>
    </w:p>
    <w:sectPr w:rsidR="00E9376E" w:rsidRPr="00C07C38" w:rsidSect="00092702">
      <w:headerReference w:type="default" r:id="rId7"/>
      <w:footerReference w:type="default" r:id="rId8"/>
      <w:pgSz w:w="11906" w:h="16838"/>
      <w:pgMar w:top="1440" w:right="1440" w:bottom="1440" w:left="1440" w:header="73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C41" w:rsidRDefault="00061C41" w:rsidP="006520C8">
      <w:pPr>
        <w:spacing w:after="0" w:line="240" w:lineRule="auto"/>
      </w:pPr>
      <w:r>
        <w:separator/>
      </w:r>
    </w:p>
  </w:endnote>
  <w:endnote w:type="continuationSeparator" w:id="1">
    <w:p w:rsidR="00061C41" w:rsidRDefault="00061C41" w:rsidP="0065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884A2C" w:rsidRDefault="00884A2C" w:rsidP="00884A2C">
    <w:pPr>
      <w:pStyle w:val="Footer"/>
      <w:rPr>
        <w:szCs w:val="32"/>
      </w:rPr>
    </w:pPr>
    <w:r>
      <w:rPr>
        <w:szCs w:val="32"/>
      </w:rPr>
      <w:t xml:space="preserve">                                      </w:t>
    </w:r>
    <w:r>
      <w:rPr>
        <w:rFonts w:ascii="Goudy Old Style" w:hAnsi="Goudy Old Style"/>
        <w:b/>
        <w:i/>
        <w:color w:val="000000" w:themeColor="text1"/>
        <w:sz w:val="32"/>
        <w:szCs w:val="32"/>
      </w:rPr>
      <w:t>Mankraft Techno Solutions,Hyderabad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C41" w:rsidRDefault="00061C41" w:rsidP="006520C8">
      <w:pPr>
        <w:spacing w:after="0" w:line="240" w:lineRule="auto"/>
      </w:pPr>
      <w:r>
        <w:separator/>
      </w:r>
    </w:p>
  </w:footnote>
  <w:footnote w:type="continuationSeparator" w:id="1">
    <w:p w:rsidR="00061C41" w:rsidRDefault="00061C41" w:rsidP="00652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C38" w:rsidRDefault="00AD0526" w:rsidP="00C07C38">
    <w:pPr>
      <w:pStyle w:val="Default"/>
    </w:pPr>
    <w:sdt>
      <w:sdtPr>
        <w:rPr>
          <w:rFonts w:ascii="Goudy Old Style" w:hAnsi="Goudy Old Style"/>
          <w:b/>
          <w:i/>
          <w:color w:val="FF0000"/>
        </w:rPr>
        <w:id w:val="148696657"/>
        <w:docPartObj>
          <w:docPartGallery w:val="Watermarks"/>
          <w:docPartUnique/>
        </w:docPartObj>
      </w:sdtPr>
      <w:sdtContent>
        <w:r w:rsidRPr="00AD0526">
          <w:rPr>
            <w:rFonts w:ascii="Goudy Old Style" w:hAnsi="Goudy Old Style"/>
            <w:b/>
            <w:i/>
            <w:noProof/>
            <w:color w:val="FF0000"/>
            <w:sz w:val="22"/>
            <w:szCs w:val="2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45057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A05075" w:rsidRPr="00966528">
      <w:rPr>
        <w:rFonts w:ascii="Goudy Old Style" w:hAnsi="Goudy Old Style"/>
        <w:b/>
        <w:i/>
        <w:color w:val="FF0000"/>
      </w:rPr>
      <w:t xml:space="preserve">                             </w:t>
    </w:r>
    <w:r w:rsidR="00F06858">
      <w:rPr>
        <w:rFonts w:ascii="Goudy Old Style" w:hAnsi="Goudy Old Style"/>
        <w:b/>
        <w:i/>
        <w:color w:val="FF0000"/>
      </w:rPr>
      <w:t xml:space="preserve">            </w:t>
    </w:r>
    <w:r w:rsidR="00A05075" w:rsidRPr="00966528">
      <w:rPr>
        <w:rFonts w:ascii="Goudy Old Style" w:hAnsi="Goudy Old Style"/>
        <w:b/>
        <w:i/>
        <w:color w:val="FF0000"/>
      </w:rPr>
      <w:t xml:space="preserve">  </w:t>
    </w:r>
  </w:p>
  <w:p w:rsidR="00A05075" w:rsidRPr="00966528" w:rsidRDefault="00C07C38" w:rsidP="00C07C38">
    <w:pPr>
      <w:pStyle w:val="Header"/>
      <w:rPr>
        <w:b/>
        <w:sz w:val="28"/>
        <w:szCs w:val="28"/>
      </w:rPr>
    </w:pPr>
    <w:r>
      <w:t xml:space="preserve">                                        </w:t>
    </w:r>
    <w:r>
      <w:rPr>
        <w:b/>
        <w:bCs/>
        <w:sz w:val="32"/>
        <w:szCs w:val="32"/>
      </w:rPr>
      <w:t>Windows 7 Keyboard Shortcuts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BEA"/>
    <w:multiLevelType w:val="multilevel"/>
    <w:tmpl w:val="5AEA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D24B7"/>
    <w:multiLevelType w:val="multilevel"/>
    <w:tmpl w:val="7534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937EF"/>
    <w:multiLevelType w:val="multilevel"/>
    <w:tmpl w:val="F3EC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E0605"/>
    <w:multiLevelType w:val="multilevel"/>
    <w:tmpl w:val="60E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B6000A"/>
    <w:multiLevelType w:val="multilevel"/>
    <w:tmpl w:val="498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485302"/>
    <w:multiLevelType w:val="multilevel"/>
    <w:tmpl w:val="6DF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E4189"/>
    <w:multiLevelType w:val="multilevel"/>
    <w:tmpl w:val="D79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713BD5"/>
    <w:multiLevelType w:val="multilevel"/>
    <w:tmpl w:val="41FC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896022"/>
    <w:multiLevelType w:val="multilevel"/>
    <w:tmpl w:val="9F64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D90BB9"/>
    <w:multiLevelType w:val="multilevel"/>
    <w:tmpl w:val="D966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6C2314"/>
    <w:multiLevelType w:val="multilevel"/>
    <w:tmpl w:val="BBCE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83273B"/>
    <w:multiLevelType w:val="multilevel"/>
    <w:tmpl w:val="7208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E00A55"/>
    <w:multiLevelType w:val="multilevel"/>
    <w:tmpl w:val="1AC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996729"/>
    <w:multiLevelType w:val="multilevel"/>
    <w:tmpl w:val="BF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AB72B6"/>
    <w:multiLevelType w:val="multilevel"/>
    <w:tmpl w:val="FD6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DE1C4C"/>
    <w:multiLevelType w:val="multilevel"/>
    <w:tmpl w:val="78E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D3CC2"/>
    <w:multiLevelType w:val="multilevel"/>
    <w:tmpl w:val="32A0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82875D6"/>
    <w:multiLevelType w:val="multilevel"/>
    <w:tmpl w:val="C0FC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995AAA"/>
    <w:multiLevelType w:val="multilevel"/>
    <w:tmpl w:val="E29A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9144BA7"/>
    <w:multiLevelType w:val="multilevel"/>
    <w:tmpl w:val="F308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98009BA"/>
    <w:multiLevelType w:val="multilevel"/>
    <w:tmpl w:val="A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A45033"/>
    <w:multiLevelType w:val="multilevel"/>
    <w:tmpl w:val="FC2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0558BD"/>
    <w:multiLevelType w:val="multilevel"/>
    <w:tmpl w:val="31B0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E2F2F7B"/>
    <w:multiLevelType w:val="multilevel"/>
    <w:tmpl w:val="643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E392AB1"/>
    <w:multiLevelType w:val="multilevel"/>
    <w:tmpl w:val="E728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E3C27C6"/>
    <w:multiLevelType w:val="multilevel"/>
    <w:tmpl w:val="2C5A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FEE1772"/>
    <w:multiLevelType w:val="multilevel"/>
    <w:tmpl w:val="5F96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00216BD"/>
    <w:multiLevelType w:val="multilevel"/>
    <w:tmpl w:val="1814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1F02C2C"/>
    <w:multiLevelType w:val="multilevel"/>
    <w:tmpl w:val="7EBC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252AE2"/>
    <w:multiLevelType w:val="multilevel"/>
    <w:tmpl w:val="B8A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81263F3"/>
    <w:multiLevelType w:val="multilevel"/>
    <w:tmpl w:val="3A50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9F723D6"/>
    <w:multiLevelType w:val="multilevel"/>
    <w:tmpl w:val="FE82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CA908F4"/>
    <w:multiLevelType w:val="multilevel"/>
    <w:tmpl w:val="45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D5D04A7"/>
    <w:multiLevelType w:val="multilevel"/>
    <w:tmpl w:val="59F8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EE71460"/>
    <w:multiLevelType w:val="multilevel"/>
    <w:tmpl w:val="B6B4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0D22DD7"/>
    <w:multiLevelType w:val="multilevel"/>
    <w:tmpl w:val="BB1C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14D0892"/>
    <w:multiLevelType w:val="multilevel"/>
    <w:tmpl w:val="01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1D90AAF"/>
    <w:multiLevelType w:val="multilevel"/>
    <w:tmpl w:val="FEC4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704237"/>
    <w:multiLevelType w:val="multilevel"/>
    <w:tmpl w:val="E09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37683"/>
    <w:multiLevelType w:val="multilevel"/>
    <w:tmpl w:val="8D8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3D24985"/>
    <w:multiLevelType w:val="multilevel"/>
    <w:tmpl w:val="548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5E316F3"/>
    <w:multiLevelType w:val="multilevel"/>
    <w:tmpl w:val="59D4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670336E"/>
    <w:multiLevelType w:val="multilevel"/>
    <w:tmpl w:val="8B88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7294E50"/>
    <w:multiLevelType w:val="multilevel"/>
    <w:tmpl w:val="0C70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7545BDF"/>
    <w:multiLevelType w:val="multilevel"/>
    <w:tmpl w:val="6E9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7B278C9"/>
    <w:multiLevelType w:val="multilevel"/>
    <w:tmpl w:val="1F76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818322E"/>
    <w:multiLevelType w:val="multilevel"/>
    <w:tmpl w:val="7810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ADF3822"/>
    <w:multiLevelType w:val="multilevel"/>
    <w:tmpl w:val="7B0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B39356F"/>
    <w:multiLevelType w:val="multilevel"/>
    <w:tmpl w:val="43F8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BBC5ECF"/>
    <w:multiLevelType w:val="multilevel"/>
    <w:tmpl w:val="DF7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BE17836"/>
    <w:multiLevelType w:val="multilevel"/>
    <w:tmpl w:val="1D08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C041B2C"/>
    <w:multiLevelType w:val="multilevel"/>
    <w:tmpl w:val="5E30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C7C1296"/>
    <w:multiLevelType w:val="multilevel"/>
    <w:tmpl w:val="692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CAE22D3"/>
    <w:multiLevelType w:val="multilevel"/>
    <w:tmpl w:val="768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D117C92"/>
    <w:multiLevelType w:val="multilevel"/>
    <w:tmpl w:val="A3D6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D2A299E"/>
    <w:multiLevelType w:val="multilevel"/>
    <w:tmpl w:val="9F64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DA76CAE"/>
    <w:multiLevelType w:val="multilevel"/>
    <w:tmpl w:val="16A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F822B5F"/>
    <w:multiLevelType w:val="multilevel"/>
    <w:tmpl w:val="24B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08B4402"/>
    <w:multiLevelType w:val="hybridMultilevel"/>
    <w:tmpl w:val="F8686D64"/>
    <w:lvl w:ilvl="0" w:tplc="AE488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1051A3A"/>
    <w:multiLevelType w:val="multilevel"/>
    <w:tmpl w:val="9AD8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10B0082"/>
    <w:multiLevelType w:val="multilevel"/>
    <w:tmpl w:val="7796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1AA5F79"/>
    <w:multiLevelType w:val="multilevel"/>
    <w:tmpl w:val="C93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3C05FF0"/>
    <w:multiLevelType w:val="multilevel"/>
    <w:tmpl w:val="98D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57E299D"/>
    <w:multiLevelType w:val="multilevel"/>
    <w:tmpl w:val="5C6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67D6CB0"/>
    <w:multiLevelType w:val="multilevel"/>
    <w:tmpl w:val="C496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70F5D65"/>
    <w:multiLevelType w:val="multilevel"/>
    <w:tmpl w:val="7E6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CB76AF"/>
    <w:multiLevelType w:val="multilevel"/>
    <w:tmpl w:val="DFF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A643232"/>
    <w:multiLevelType w:val="multilevel"/>
    <w:tmpl w:val="A534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740F34"/>
    <w:multiLevelType w:val="multilevel"/>
    <w:tmpl w:val="BC8E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DE58BD"/>
    <w:multiLevelType w:val="multilevel"/>
    <w:tmpl w:val="440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C1F04D6"/>
    <w:multiLevelType w:val="hybridMultilevel"/>
    <w:tmpl w:val="7CF8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C495B2A"/>
    <w:multiLevelType w:val="multilevel"/>
    <w:tmpl w:val="4894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D557FDD"/>
    <w:multiLevelType w:val="multilevel"/>
    <w:tmpl w:val="26B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F7A4607"/>
    <w:multiLevelType w:val="multilevel"/>
    <w:tmpl w:val="7F2E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08F55C1"/>
    <w:multiLevelType w:val="multilevel"/>
    <w:tmpl w:val="423C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1863846"/>
    <w:multiLevelType w:val="multilevel"/>
    <w:tmpl w:val="15BE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5A30DC7"/>
    <w:multiLevelType w:val="multilevel"/>
    <w:tmpl w:val="90B0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5FF6C26"/>
    <w:multiLevelType w:val="multilevel"/>
    <w:tmpl w:val="6CD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4F5EC8"/>
    <w:multiLevelType w:val="multilevel"/>
    <w:tmpl w:val="D93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7D42852"/>
    <w:multiLevelType w:val="multilevel"/>
    <w:tmpl w:val="1384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9D87F10"/>
    <w:multiLevelType w:val="multilevel"/>
    <w:tmpl w:val="D7F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B174384"/>
    <w:multiLevelType w:val="hybridMultilevel"/>
    <w:tmpl w:val="4CCC9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C5C719B"/>
    <w:multiLevelType w:val="multilevel"/>
    <w:tmpl w:val="23A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D68332A"/>
    <w:multiLevelType w:val="multilevel"/>
    <w:tmpl w:val="382C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E8C6EF8"/>
    <w:multiLevelType w:val="multilevel"/>
    <w:tmpl w:val="CA08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EDF5116"/>
    <w:multiLevelType w:val="multilevel"/>
    <w:tmpl w:val="EA9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02D6364"/>
    <w:multiLevelType w:val="multilevel"/>
    <w:tmpl w:val="969A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0392DDE"/>
    <w:multiLevelType w:val="multilevel"/>
    <w:tmpl w:val="B30A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61ED7DFD"/>
    <w:multiLevelType w:val="multilevel"/>
    <w:tmpl w:val="28DA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2C9775B"/>
    <w:multiLevelType w:val="multilevel"/>
    <w:tmpl w:val="864A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6081845"/>
    <w:multiLevelType w:val="multilevel"/>
    <w:tmpl w:val="82FE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61164C2"/>
    <w:multiLevelType w:val="multilevel"/>
    <w:tmpl w:val="736A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7BF5F2B"/>
    <w:multiLevelType w:val="multilevel"/>
    <w:tmpl w:val="93FA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9A072B3"/>
    <w:multiLevelType w:val="multilevel"/>
    <w:tmpl w:val="036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A2609B5"/>
    <w:multiLevelType w:val="multilevel"/>
    <w:tmpl w:val="4AE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B4F146A"/>
    <w:multiLevelType w:val="multilevel"/>
    <w:tmpl w:val="A1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C0425EB"/>
    <w:multiLevelType w:val="multilevel"/>
    <w:tmpl w:val="D23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C5E1577"/>
    <w:multiLevelType w:val="multilevel"/>
    <w:tmpl w:val="71DC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D9C3FD2"/>
    <w:multiLevelType w:val="multilevel"/>
    <w:tmpl w:val="505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E9B0ABD"/>
    <w:multiLevelType w:val="multilevel"/>
    <w:tmpl w:val="29F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0857984"/>
    <w:multiLevelType w:val="multilevel"/>
    <w:tmpl w:val="23E6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41403F7"/>
    <w:multiLevelType w:val="multilevel"/>
    <w:tmpl w:val="89D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4FD4DA6"/>
    <w:multiLevelType w:val="multilevel"/>
    <w:tmpl w:val="22C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62D5D22"/>
    <w:multiLevelType w:val="multilevel"/>
    <w:tmpl w:val="4D2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63C1CCC"/>
    <w:multiLevelType w:val="multilevel"/>
    <w:tmpl w:val="FBAE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6671C4F"/>
    <w:multiLevelType w:val="multilevel"/>
    <w:tmpl w:val="F9C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6BA7E8D"/>
    <w:multiLevelType w:val="hybridMultilevel"/>
    <w:tmpl w:val="964A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5446F"/>
    <w:multiLevelType w:val="multilevel"/>
    <w:tmpl w:val="3A1C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99D5FF3"/>
    <w:multiLevelType w:val="hybridMultilevel"/>
    <w:tmpl w:val="EBD2602A"/>
    <w:lvl w:ilvl="0" w:tplc="180E295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696523"/>
    <w:multiLevelType w:val="multilevel"/>
    <w:tmpl w:val="5726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AA7345B"/>
    <w:multiLevelType w:val="multilevel"/>
    <w:tmpl w:val="6760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D25495D"/>
    <w:multiLevelType w:val="multilevel"/>
    <w:tmpl w:val="8C8C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D4A616B"/>
    <w:multiLevelType w:val="multilevel"/>
    <w:tmpl w:val="051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E4C7C9A"/>
    <w:multiLevelType w:val="multilevel"/>
    <w:tmpl w:val="DEC4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E6F40B0"/>
    <w:multiLevelType w:val="multilevel"/>
    <w:tmpl w:val="BC0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E72325A"/>
    <w:multiLevelType w:val="multilevel"/>
    <w:tmpl w:val="AD8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F123885"/>
    <w:multiLevelType w:val="multilevel"/>
    <w:tmpl w:val="F41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F2E534A"/>
    <w:multiLevelType w:val="multilevel"/>
    <w:tmpl w:val="2662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FA82B0F"/>
    <w:multiLevelType w:val="multilevel"/>
    <w:tmpl w:val="4708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FF05BA1"/>
    <w:multiLevelType w:val="multilevel"/>
    <w:tmpl w:val="F5A4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5"/>
  </w:num>
  <w:num w:numId="2">
    <w:abstractNumId w:val="93"/>
  </w:num>
  <w:num w:numId="3">
    <w:abstractNumId w:val="53"/>
  </w:num>
  <w:num w:numId="4">
    <w:abstractNumId w:val="78"/>
  </w:num>
  <w:num w:numId="5">
    <w:abstractNumId w:val="5"/>
  </w:num>
  <w:num w:numId="6">
    <w:abstractNumId w:val="107"/>
  </w:num>
  <w:num w:numId="7">
    <w:abstractNumId w:val="62"/>
  </w:num>
  <w:num w:numId="8">
    <w:abstractNumId w:val="103"/>
  </w:num>
  <w:num w:numId="9">
    <w:abstractNumId w:val="48"/>
  </w:num>
  <w:num w:numId="10">
    <w:abstractNumId w:val="102"/>
  </w:num>
  <w:num w:numId="11">
    <w:abstractNumId w:val="110"/>
  </w:num>
  <w:num w:numId="12">
    <w:abstractNumId w:val="101"/>
  </w:num>
  <w:num w:numId="13">
    <w:abstractNumId w:val="56"/>
  </w:num>
  <w:num w:numId="14">
    <w:abstractNumId w:val="98"/>
  </w:num>
  <w:num w:numId="15">
    <w:abstractNumId w:val="28"/>
  </w:num>
  <w:num w:numId="16">
    <w:abstractNumId w:val="21"/>
  </w:num>
  <w:num w:numId="17">
    <w:abstractNumId w:val="55"/>
  </w:num>
  <w:num w:numId="18">
    <w:abstractNumId w:val="6"/>
  </w:num>
  <w:num w:numId="19">
    <w:abstractNumId w:val="68"/>
  </w:num>
  <w:num w:numId="20">
    <w:abstractNumId w:val="99"/>
  </w:num>
  <w:num w:numId="21">
    <w:abstractNumId w:val="80"/>
  </w:num>
  <w:num w:numId="22">
    <w:abstractNumId w:val="92"/>
  </w:num>
  <w:num w:numId="23">
    <w:abstractNumId w:val="13"/>
  </w:num>
  <w:num w:numId="24">
    <w:abstractNumId w:val="77"/>
  </w:num>
  <w:num w:numId="25">
    <w:abstractNumId w:val="73"/>
  </w:num>
  <w:num w:numId="26">
    <w:abstractNumId w:val="90"/>
  </w:num>
  <w:num w:numId="27">
    <w:abstractNumId w:val="17"/>
  </w:num>
  <w:num w:numId="28">
    <w:abstractNumId w:val="81"/>
  </w:num>
  <w:num w:numId="29">
    <w:abstractNumId w:val="59"/>
  </w:num>
  <w:num w:numId="30">
    <w:abstractNumId w:val="113"/>
  </w:num>
  <w:num w:numId="31">
    <w:abstractNumId w:val="29"/>
  </w:num>
  <w:num w:numId="32">
    <w:abstractNumId w:val="61"/>
  </w:num>
  <w:num w:numId="33">
    <w:abstractNumId w:val="33"/>
  </w:num>
  <w:num w:numId="34">
    <w:abstractNumId w:val="86"/>
  </w:num>
  <w:num w:numId="35">
    <w:abstractNumId w:val="31"/>
  </w:num>
  <w:num w:numId="36">
    <w:abstractNumId w:val="15"/>
  </w:num>
  <w:num w:numId="37">
    <w:abstractNumId w:val="64"/>
  </w:num>
  <w:num w:numId="38">
    <w:abstractNumId w:val="2"/>
  </w:num>
  <w:num w:numId="39">
    <w:abstractNumId w:val="25"/>
  </w:num>
  <w:num w:numId="40">
    <w:abstractNumId w:val="26"/>
  </w:num>
  <w:num w:numId="41">
    <w:abstractNumId w:val="69"/>
  </w:num>
  <w:num w:numId="42">
    <w:abstractNumId w:val="104"/>
  </w:num>
  <w:num w:numId="43">
    <w:abstractNumId w:val="84"/>
  </w:num>
  <w:num w:numId="44">
    <w:abstractNumId w:val="65"/>
  </w:num>
  <w:num w:numId="45">
    <w:abstractNumId w:val="4"/>
  </w:num>
  <w:num w:numId="46">
    <w:abstractNumId w:val="85"/>
  </w:num>
  <w:num w:numId="47">
    <w:abstractNumId w:val="20"/>
  </w:num>
  <w:num w:numId="48">
    <w:abstractNumId w:val="112"/>
  </w:num>
  <w:num w:numId="49">
    <w:abstractNumId w:val="44"/>
  </w:num>
  <w:num w:numId="50">
    <w:abstractNumId w:val="30"/>
  </w:num>
  <w:num w:numId="51">
    <w:abstractNumId w:val="19"/>
  </w:num>
  <w:num w:numId="52">
    <w:abstractNumId w:val="0"/>
  </w:num>
  <w:num w:numId="53">
    <w:abstractNumId w:val="32"/>
  </w:num>
  <w:num w:numId="54">
    <w:abstractNumId w:val="91"/>
  </w:num>
  <w:num w:numId="55">
    <w:abstractNumId w:val="7"/>
  </w:num>
  <w:num w:numId="56">
    <w:abstractNumId w:val="8"/>
  </w:num>
  <w:num w:numId="57">
    <w:abstractNumId w:val="42"/>
  </w:num>
  <w:num w:numId="58">
    <w:abstractNumId w:val="11"/>
  </w:num>
  <w:num w:numId="59">
    <w:abstractNumId w:val="16"/>
  </w:num>
  <w:num w:numId="60">
    <w:abstractNumId w:val="89"/>
  </w:num>
  <w:num w:numId="61">
    <w:abstractNumId w:val="36"/>
  </w:num>
  <w:num w:numId="62">
    <w:abstractNumId w:val="63"/>
  </w:num>
  <w:num w:numId="63">
    <w:abstractNumId w:val="114"/>
  </w:num>
  <w:num w:numId="64">
    <w:abstractNumId w:val="71"/>
  </w:num>
  <w:num w:numId="65">
    <w:abstractNumId w:val="97"/>
  </w:num>
  <w:num w:numId="66">
    <w:abstractNumId w:val="10"/>
  </w:num>
  <w:num w:numId="67">
    <w:abstractNumId w:val="94"/>
  </w:num>
  <w:num w:numId="68">
    <w:abstractNumId w:val="34"/>
  </w:num>
  <w:num w:numId="69">
    <w:abstractNumId w:val="87"/>
  </w:num>
  <w:num w:numId="70">
    <w:abstractNumId w:val="79"/>
  </w:num>
  <w:num w:numId="71">
    <w:abstractNumId w:val="76"/>
  </w:num>
  <w:num w:numId="72">
    <w:abstractNumId w:val="18"/>
  </w:num>
  <w:num w:numId="73">
    <w:abstractNumId w:val="67"/>
  </w:num>
  <w:num w:numId="74">
    <w:abstractNumId w:val="41"/>
  </w:num>
  <w:num w:numId="75">
    <w:abstractNumId w:val="3"/>
  </w:num>
  <w:num w:numId="76">
    <w:abstractNumId w:val="50"/>
  </w:num>
  <w:num w:numId="77">
    <w:abstractNumId w:val="117"/>
  </w:num>
  <w:num w:numId="78">
    <w:abstractNumId w:val="27"/>
  </w:num>
  <w:num w:numId="79">
    <w:abstractNumId w:val="54"/>
  </w:num>
  <w:num w:numId="80">
    <w:abstractNumId w:val="38"/>
  </w:num>
  <w:num w:numId="81">
    <w:abstractNumId w:val="74"/>
  </w:num>
  <w:num w:numId="82">
    <w:abstractNumId w:val="52"/>
  </w:num>
  <w:num w:numId="83">
    <w:abstractNumId w:val="23"/>
  </w:num>
  <w:num w:numId="84">
    <w:abstractNumId w:val="45"/>
  </w:num>
  <w:num w:numId="85">
    <w:abstractNumId w:val="95"/>
  </w:num>
  <w:num w:numId="86">
    <w:abstractNumId w:val="119"/>
  </w:num>
  <w:num w:numId="87">
    <w:abstractNumId w:val="47"/>
  </w:num>
  <w:num w:numId="88">
    <w:abstractNumId w:val="96"/>
  </w:num>
  <w:num w:numId="89">
    <w:abstractNumId w:val="51"/>
  </w:num>
  <w:num w:numId="90">
    <w:abstractNumId w:val="1"/>
  </w:num>
  <w:num w:numId="91">
    <w:abstractNumId w:val="118"/>
  </w:num>
  <w:num w:numId="92">
    <w:abstractNumId w:val="43"/>
  </w:num>
  <w:num w:numId="93">
    <w:abstractNumId w:val="66"/>
  </w:num>
  <w:num w:numId="94">
    <w:abstractNumId w:val="72"/>
  </w:num>
  <w:num w:numId="95">
    <w:abstractNumId w:val="115"/>
  </w:num>
  <w:num w:numId="96">
    <w:abstractNumId w:val="75"/>
  </w:num>
  <w:num w:numId="97">
    <w:abstractNumId w:val="37"/>
  </w:num>
  <w:num w:numId="98">
    <w:abstractNumId w:val="83"/>
  </w:num>
  <w:num w:numId="99">
    <w:abstractNumId w:val="12"/>
  </w:num>
  <w:num w:numId="100">
    <w:abstractNumId w:val="111"/>
  </w:num>
  <w:num w:numId="101">
    <w:abstractNumId w:val="35"/>
  </w:num>
  <w:num w:numId="102">
    <w:abstractNumId w:val="14"/>
  </w:num>
  <w:num w:numId="103">
    <w:abstractNumId w:val="46"/>
  </w:num>
  <w:num w:numId="104">
    <w:abstractNumId w:val="22"/>
  </w:num>
  <w:num w:numId="105">
    <w:abstractNumId w:val="9"/>
  </w:num>
  <w:num w:numId="106">
    <w:abstractNumId w:val="57"/>
  </w:num>
  <w:num w:numId="107">
    <w:abstractNumId w:val="40"/>
  </w:num>
  <w:num w:numId="108">
    <w:abstractNumId w:val="24"/>
  </w:num>
  <w:num w:numId="109">
    <w:abstractNumId w:val="100"/>
  </w:num>
  <w:num w:numId="110">
    <w:abstractNumId w:val="82"/>
  </w:num>
  <w:num w:numId="111">
    <w:abstractNumId w:val="109"/>
  </w:num>
  <w:num w:numId="112">
    <w:abstractNumId w:val="49"/>
  </w:num>
  <w:num w:numId="113">
    <w:abstractNumId w:val="60"/>
  </w:num>
  <w:num w:numId="114">
    <w:abstractNumId w:val="88"/>
  </w:num>
  <w:num w:numId="115">
    <w:abstractNumId w:val="116"/>
  </w:num>
  <w:num w:numId="116">
    <w:abstractNumId w:val="106"/>
  </w:num>
  <w:num w:numId="117">
    <w:abstractNumId w:val="58"/>
  </w:num>
  <w:num w:numId="118">
    <w:abstractNumId w:val="39"/>
  </w:num>
  <w:num w:numId="119">
    <w:abstractNumId w:val="108"/>
  </w:num>
  <w:num w:numId="120">
    <w:abstractNumId w:val="70"/>
  </w:num>
  <w:numIdMacAtCleanup w:val="1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3186">
      <o:colormenu v:ext="edit" fillcolor="none [2414]"/>
    </o:shapedefaults>
    <o:shapelayout v:ext="edit">
      <o:idmap v:ext="edit" data="4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2332"/>
    <w:rsid w:val="000002B6"/>
    <w:rsid w:val="000013B7"/>
    <w:rsid w:val="00015CF3"/>
    <w:rsid w:val="0002172C"/>
    <w:rsid w:val="00023EB8"/>
    <w:rsid w:val="00025394"/>
    <w:rsid w:val="00037B68"/>
    <w:rsid w:val="000460FA"/>
    <w:rsid w:val="00047CD6"/>
    <w:rsid w:val="00052819"/>
    <w:rsid w:val="00053B38"/>
    <w:rsid w:val="00061BE9"/>
    <w:rsid w:val="00061C41"/>
    <w:rsid w:val="00065359"/>
    <w:rsid w:val="00070651"/>
    <w:rsid w:val="0007156C"/>
    <w:rsid w:val="0007309B"/>
    <w:rsid w:val="00073D26"/>
    <w:rsid w:val="00077BE0"/>
    <w:rsid w:val="000812FB"/>
    <w:rsid w:val="00092702"/>
    <w:rsid w:val="00097CDC"/>
    <w:rsid w:val="00097E33"/>
    <w:rsid w:val="000A1D0B"/>
    <w:rsid w:val="000B25C4"/>
    <w:rsid w:val="000B41CD"/>
    <w:rsid w:val="000B50C8"/>
    <w:rsid w:val="000B60D2"/>
    <w:rsid w:val="000B69F8"/>
    <w:rsid w:val="000D4AA7"/>
    <w:rsid w:val="000D5941"/>
    <w:rsid w:val="000E4934"/>
    <w:rsid w:val="000E57A7"/>
    <w:rsid w:val="000F4BD9"/>
    <w:rsid w:val="00104593"/>
    <w:rsid w:val="00106458"/>
    <w:rsid w:val="001122F5"/>
    <w:rsid w:val="00114E40"/>
    <w:rsid w:val="00115AC3"/>
    <w:rsid w:val="00124B64"/>
    <w:rsid w:val="00127D6A"/>
    <w:rsid w:val="0013080A"/>
    <w:rsid w:val="00133F45"/>
    <w:rsid w:val="0013567B"/>
    <w:rsid w:val="00135CFB"/>
    <w:rsid w:val="001519F6"/>
    <w:rsid w:val="001767B0"/>
    <w:rsid w:val="00180BD7"/>
    <w:rsid w:val="00190A41"/>
    <w:rsid w:val="001B68D3"/>
    <w:rsid w:val="001C0AA3"/>
    <w:rsid w:val="001C4B7F"/>
    <w:rsid w:val="001C790B"/>
    <w:rsid w:val="001D60E8"/>
    <w:rsid w:val="001E6D14"/>
    <w:rsid w:val="001F4153"/>
    <w:rsid w:val="001F69D7"/>
    <w:rsid w:val="002050C5"/>
    <w:rsid w:val="002053FC"/>
    <w:rsid w:val="002120E0"/>
    <w:rsid w:val="00222AB3"/>
    <w:rsid w:val="00224535"/>
    <w:rsid w:val="00233AAB"/>
    <w:rsid w:val="00235A32"/>
    <w:rsid w:val="002431DF"/>
    <w:rsid w:val="0024676B"/>
    <w:rsid w:val="00246E2C"/>
    <w:rsid w:val="00247B3B"/>
    <w:rsid w:val="00247BBF"/>
    <w:rsid w:val="00252CB0"/>
    <w:rsid w:val="00254EEE"/>
    <w:rsid w:val="002566E7"/>
    <w:rsid w:val="00260A29"/>
    <w:rsid w:val="00261ED9"/>
    <w:rsid w:val="00265C0B"/>
    <w:rsid w:val="00270B0A"/>
    <w:rsid w:val="00272B70"/>
    <w:rsid w:val="00277134"/>
    <w:rsid w:val="00281D10"/>
    <w:rsid w:val="0029156B"/>
    <w:rsid w:val="002A4A20"/>
    <w:rsid w:val="002A52E0"/>
    <w:rsid w:val="002C09F3"/>
    <w:rsid w:val="002C217E"/>
    <w:rsid w:val="002C5F2B"/>
    <w:rsid w:val="002D0A7D"/>
    <w:rsid w:val="002D485B"/>
    <w:rsid w:val="002D4D40"/>
    <w:rsid w:val="002E045A"/>
    <w:rsid w:val="002E0B7A"/>
    <w:rsid w:val="002E35D7"/>
    <w:rsid w:val="002E5CA2"/>
    <w:rsid w:val="002E7B00"/>
    <w:rsid w:val="003147C2"/>
    <w:rsid w:val="00320AF0"/>
    <w:rsid w:val="00332687"/>
    <w:rsid w:val="00334811"/>
    <w:rsid w:val="00335F0D"/>
    <w:rsid w:val="00337AEB"/>
    <w:rsid w:val="00366C73"/>
    <w:rsid w:val="003672D0"/>
    <w:rsid w:val="00374168"/>
    <w:rsid w:val="00374674"/>
    <w:rsid w:val="003749E3"/>
    <w:rsid w:val="00383590"/>
    <w:rsid w:val="003925A0"/>
    <w:rsid w:val="00396761"/>
    <w:rsid w:val="003A0E41"/>
    <w:rsid w:val="003A4958"/>
    <w:rsid w:val="003A4A00"/>
    <w:rsid w:val="003A6EB5"/>
    <w:rsid w:val="003A74EC"/>
    <w:rsid w:val="003B080E"/>
    <w:rsid w:val="003B0F7C"/>
    <w:rsid w:val="003B1457"/>
    <w:rsid w:val="003B66F1"/>
    <w:rsid w:val="003C2020"/>
    <w:rsid w:val="003C7980"/>
    <w:rsid w:val="003D4491"/>
    <w:rsid w:val="003D5D50"/>
    <w:rsid w:val="003D7B64"/>
    <w:rsid w:val="003D7FCD"/>
    <w:rsid w:val="003E7B7A"/>
    <w:rsid w:val="003F095E"/>
    <w:rsid w:val="003F1025"/>
    <w:rsid w:val="004015CB"/>
    <w:rsid w:val="004042DA"/>
    <w:rsid w:val="00406CB4"/>
    <w:rsid w:val="00407854"/>
    <w:rsid w:val="0042714D"/>
    <w:rsid w:val="00450065"/>
    <w:rsid w:val="0046611A"/>
    <w:rsid w:val="004735DC"/>
    <w:rsid w:val="004A4B2E"/>
    <w:rsid w:val="004B200D"/>
    <w:rsid w:val="004B23AD"/>
    <w:rsid w:val="004B3C45"/>
    <w:rsid w:val="004B7940"/>
    <w:rsid w:val="004E1825"/>
    <w:rsid w:val="00510BF9"/>
    <w:rsid w:val="00513DDE"/>
    <w:rsid w:val="005159D0"/>
    <w:rsid w:val="005257E3"/>
    <w:rsid w:val="0052615D"/>
    <w:rsid w:val="005330F1"/>
    <w:rsid w:val="00542500"/>
    <w:rsid w:val="005456A5"/>
    <w:rsid w:val="005562A9"/>
    <w:rsid w:val="0055657D"/>
    <w:rsid w:val="00557F52"/>
    <w:rsid w:val="005643DF"/>
    <w:rsid w:val="00564A7F"/>
    <w:rsid w:val="00564BBA"/>
    <w:rsid w:val="005743A9"/>
    <w:rsid w:val="0057797A"/>
    <w:rsid w:val="00577FA6"/>
    <w:rsid w:val="00584183"/>
    <w:rsid w:val="005900AF"/>
    <w:rsid w:val="005940D9"/>
    <w:rsid w:val="0059428D"/>
    <w:rsid w:val="00594EC1"/>
    <w:rsid w:val="005A606F"/>
    <w:rsid w:val="005D17E0"/>
    <w:rsid w:val="005D668D"/>
    <w:rsid w:val="005F1693"/>
    <w:rsid w:val="005F350E"/>
    <w:rsid w:val="00601595"/>
    <w:rsid w:val="0060312E"/>
    <w:rsid w:val="006044E9"/>
    <w:rsid w:val="00607E2E"/>
    <w:rsid w:val="00626DE4"/>
    <w:rsid w:val="00632316"/>
    <w:rsid w:val="00634308"/>
    <w:rsid w:val="00640665"/>
    <w:rsid w:val="00642997"/>
    <w:rsid w:val="00651F85"/>
    <w:rsid w:val="006520C8"/>
    <w:rsid w:val="006675E4"/>
    <w:rsid w:val="0067121F"/>
    <w:rsid w:val="006819FC"/>
    <w:rsid w:val="00693737"/>
    <w:rsid w:val="006959B3"/>
    <w:rsid w:val="006A4A16"/>
    <w:rsid w:val="006A7445"/>
    <w:rsid w:val="006B2BEC"/>
    <w:rsid w:val="006C3723"/>
    <w:rsid w:val="006C65F8"/>
    <w:rsid w:val="006C6DA6"/>
    <w:rsid w:val="006D2691"/>
    <w:rsid w:val="006D2FE8"/>
    <w:rsid w:val="006D48CA"/>
    <w:rsid w:val="006E4A19"/>
    <w:rsid w:val="006F0B26"/>
    <w:rsid w:val="006F1D66"/>
    <w:rsid w:val="007078B5"/>
    <w:rsid w:val="0071699A"/>
    <w:rsid w:val="0072110E"/>
    <w:rsid w:val="00724159"/>
    <w:rsid w:val="00760902"/>
    <w:rsid w:val="0077687D"/>
    <w:rsid w:val="007825B0"/>
    <w:rsid w:val="00783B69"/>
    <w:rsid w:val="00783F0A"/>
    <w:rsid w:val="0078731A"/>
    <w:rsid w:val="00793911"/>
    <w:rsid w:val="00796380"/>
    <w:rsid w:val="007A47C3"/>
    <w:rsid w:val="007A5E3C"/>
    <w:rsid w:val="007B0F6F"/>
    <w:rsid w:val="007B3CEC"/>
    <w:rsid w:val="007C06F1"/>
    <w:rsid w:val="007C65A8"/>
    <w:rsid w:val="007C7C66"/>
    <w:rsid w:val="007D4F36"/>
    <w:rsid w:val="007E02EC"/>
    <w:rsid w:val="00804116"/>
    <w:rsid w:val="00804A1F"/>
    <w:rsid w:val="008108CB"/>
    <w:rsid w:val="0081116D"/>
    <w:rsid w:val="0081295B"/>
    <w:rsid w:val="0081335D"/>
    <w:rsid w:val="00817B90"/>
    <w:rsid w:val="00820F0F"/>
    <w:rsid w:val="00823D1D"/>
    <w:rsid w:val="00825FA2"/>
    <w:rsid w:val="0083099F"/>
    <w:rsid w:val="00831869"/>
    <w:rsid w:val="008350D4"/>
    <w:rsid w:val="008417EF"/>
    <w:rsid w:val="008423D7"/>
    <w:rsid w:val="00842663"/>
    <w:rsid w:val="00843C66"/>
    <w:rsid w:val="00844B52"/>
    <w:rsid w:val="0084509D"/>
    <w:rsid w:val="008618F0"/>
    <w:rsid w:val="00865B99"/>
    <w:rsid w:val="00877751"/>
    <w:rsid w:val="008844CC"/>
    <w:rsid w:val="00884A2C"/>
    <w:rsid w:val="00887737"/>
    <w:rsid w:val="008905C1"/>
    <w:rsid w:val="00890B39"/>
    <w:rsid w:val="00894D84"/>
    <w:rsid w:val="008962BE"/>
    <w:rsid w:val="008A6ED5"/>
    <w:rsid w:val="008B3D5C"/>
    <w:rsid w:val="008B3F88"/>
    <w:rsid w:val="008C0F21"/>
    <w:rsid w:val="008C3573"/>
    <w:rsid w:val="008C7D26"/>
    <w:rsid w:val="008D2356"/>
    <w:rsid w:val="008D4C8A"/>
    <w:rsid w:val="008E5144"/>
    <w:rsid w:val="00900FF6"/>
    <w:rsid w:val="0090103A"/>
    <w:rsid w:val="00906309"/>
    <w:rsid w:val="00926F6D"/>
    <w:rsid w:val="00933023"/>
    <w:rsid w:val="009357BD"/>
    <w:rsid w:val="009410C7"/>
    <w:rsid w:val="00941AE3"/>
    <w:rsid w:val="00960ECD"/>
    <w:rsid w:val="00962C02"/>
    <w:rsid w:val="00966528"/>
    <w:rsid w:val="009734E5"/>
    <w:rsid w:val="00974BCA"/>
    <w:rsid w:val="00975B52"/>
    <w:rsid w:val="00982305"/>
    <w:rsid w:val="00984BE0"/>
    <w:rsid w:val="009851B9"/>
    <w:rsid w:val="0099066B"/>
    <w:rsid w:val="009973C0"/>
    <w:rsid w:val="009A48B0"/>
    <w:rsid w:val="009A5A2E"/>
    <w:rsid w:val="009A7CE5"/>
    <w:rsid w:val="009B208F"/>
    <w:rsid w:val="009B4335"/>
    <w:rsid w:val="009C13BB"/>
    <w:rsid w:val="009C372E"/>
    <w:rsid w:val="009C3FB8"/>
    <w:rsid w:val="009C720E"/>
    <w:rsid w:val="009D10C8"/>
    <w:rsid w:val="009D70AA"/>
    <w:rsid w:val="009D71D0"/>
    <w:rsid w:val="009E2C91"/>
    <w:rsid w:val="009F42DC"/>
    <w:rsid w:val="009F7028"/>
    <w:rsid w:val="00A017D3"/>
    <w:rsid w:val="00A01841"/>
    <w:rsid w:val="00A05075"/>
    <w:rsid w:val="00A12024"/>
    <w:rsid w:val="00A3651D"/>
    <w:rsid w:val="00A468F5"/>
    <w:rsid w:val="00A5022D"/>
    <w:rsid w:val="00A5285C"/>
    <w:rsid w:val="00A6125C"/>
    <w:rsid w:val="00A639FA"/>
    <w:rsid w:val="00A6686F"/>
    <w:rsid w:val="00A709BA"/>
    <w:rsid w:val="00A7409F"/>
    <w:rsid w:val="00A76BA9"/>
    <w:rsid w:val="00A8522C"/>
    <w:rsid w:val="00A87165"/>
    <w:rsid w:val="00A91F0B"/>
    <w:rsid w:val="00A93687"/>
    <w:rsid w:val="00A938DA"/>
    <w:rsid w:val="00A95E72"/>
    <w:rsid w:val="00AA3B48"/>
    <w:rsid w:val="00AA678C"/>
    <w:rsid w:val="00AB24B4"/>
    <w:rsid w:val="00AB3273"/>
    <w:rsid w:val="00AB5688"/>
    <w:rsid w:val="00AB6A16"/>
    <w:rsid w:val="00AB72AC"/>
    <w:rsid w:val="00AD0526"/>
    <w:rsid w:val="00AD4A40"/>
    <w:rsid w:val="00AD52F3"/>
    <w:rsid w:val="00AE4458"/>
    <w:rsid w:val="00B0210E"/>
    <w:rsid w:val="00B030B8"/>
    <w:rsid w:val="00B04169"/>
    <w:rsid w:val="00B12EB0"/>
    <w:rsid w:val="00B34142"/>
    <w:rsid w:val="00B4201A"/>
    <w:rsid w:val="00B54DCE"/>
    <w:rsid w:val="00B62927"/>
    <w:rsid w:val="00B73BCF"/>
    <w:rsid w:val="00B914DF"/>
    <w:rsid w:val="00B92D68"/>
    <w:rsid w:val="00BA0CCD"/>
    <w:rsid w:val="00BA2EAD"/>
    <w:rsid w:val="00BA3DCE"/>
    <w:rsid w:val="00BA5DAB"/>
    <w:rsid w:val="00BA7512"/>
    <w:rsid w:val="00BC1496"/>
    <w:rsid w:val="00BC5162"/>
    <w:rsid w:val="00BE44ED"/>
    <w:rsid w:val="00BE4681"/>
    <w:rsid w:val="00BF1043"/>
    <w:rsid w:val="00BF1EEA"/>
    <w:rsid w:val="00C01810"/>
    <w:rsid w:val="00C0428A"/>
    <w:rsid w:val="00C07C38"/>
    <w:rsid w:val="00C24739"/>
    <w:rsid w:val="00C36253"/>
    <w:rsid w:val="00C56B59"/>
    <w:rsid w:val="00C61526"/>
    <w:rsid w:val="00C61FAB"/>
    <w:rsid w:val="00C63042"/>
    <w:rsid w:val="00C64435"/>
    <w:rsid w:val="00C7178B"/>
    <w:rsid w:val="00C73FDA"/>
    <w:rsid w:val="00C73FEC"/>
    <w:rsid w:val="00C77B9B"/>
    <w:rsid w:val="00C80DAD"/>
    <w:rsid w:val="00C8642A"/>
    <w:rsid w:val="00C9393C"/>
    <w:rsid w:val="00CA0906"/>
    <w:rsid w:val="00CA2E4F"/>
    <w:rsid w:val="00CA42CD"/>
    <w:rsid w:val="00CA744A"/>
    <w:rsid w:val="00CB1DA0"/>
    <w:rsid w:val="00CB2C6E"/>
    <w:rsid w:val="00CC0FDF"/>
    <w:rsid w:val="00CC1845"/>
    <w:rsid w:val="00CD26A2"/>
    <w:rsid w:val="00CD660C"/>
    <w:rsid w:val="00CE0F96"/>
    <w:rsid w:val="00CE27D2"/>
    <w:rsid w:val="00CE315E"/>
    <w:rsid w:val="00CE6527"/>
    <w:rsid w:val="00CE72C7"/>
    <w:rsid w:val="00CF686F"/>
    <w:rsid w:val="00D04BBC"/>
    <w:rsid w:val="00D05B16"/>
    <w:rsid w:val="00D07AAC"/>
    <w:rsid w:val="00D1273F"/>
    <w:rsid w:val="00D148D4"/>
    <w:rsid w:val="00D164FF"/>
    <w:rsid w:val="00D31BD7"/>
    <w:rsid w:val="00D4056A"/>
    <w:rsid w:val="00D468D4"/>
    <w:rsid w:val="00D60760"/>
    <w:rsid w:val="00D63142"/>
    <w:rsid w:val="00D70759"/>
    <w:rsid w:val="00D73096"/>
    <w:rsid w:val="00D73A37"/>
    <w:rsid w:val="00D74C2D"/>
    <w:rsid w:val="00D76B6D"/>
    <w:rsid w:val="00D8087B"/>
    <w:rsid w:val="00DA1C0D"/>
    <w:rsid w:val="00DB2995"/>
    <w:rsid w:val="00DB7947"/>
    <w:rsid w:val="00DB79D4"/>
    <w:rsid w:val="00DC2E97"/>
    <w:rsid w:val="00DC72CB"/>
    <w:rsid w:val="00DC7F78"/>
    <w:rsid w:val="00DD13E9"/>
    <w:rsid w:val="00DD167D"/>
    <w:rsid w:val="00DE14C8"/>
    <w:rsid w:val="00DE4C61"/>
    <w:rsid w:val="00E124C1"/>
    <w:rsid w:val="00E15CFA"/>
    <w:rsid w:val="00E21B40"/>
    <w:rsid w:val="00E33C93"/>
    <w:rsid w:val="00E35769"/>
    <w:rsid w:val="00E35EAD"/>
    <w:rsid w:val="00E3602D"/>
    <w:rsid w:val="00E37342"/>
    <w:rsid w:val="00E50379"/>
    <w:rsid w:val="00E510FF"/>
    <w:rsid w:val="00E61F82"/>
    <w:rsid w:val="00E62CD1"/>
    <w:rsid w:val="00E645CB"/>
    <w:rsid w:val="00E71355"/>
    <w:rsid w:val="00E827CF"/>
    <w:rsid w:val="00E91D25"/>
    <w:rsid w:val="00E9376E"/>
    <w:rsid w:val="00E94C59"/>
    <w:rsid w:val="00EA580A"/>
    <w:rsid w:val="00EB0114"/>
    <w:rsid w:val="00EB24C4"/>
    <w:rsid w:val="00EC3896"/>
    <w:rsid w:val="00EC3E49"/>
    <w:rsid w:val="00ED3C85"/>
    <w:rsid w:val="00ED3D2B"/>
    <w:rsid w:val="00ED4BDE"/>
    <w:rsid w:val="00ED7D1C"/>
    <w:rsid w:val="00EE63E6"/>
    <w:rsid w:val="00EF4329"/>
    <w:rsid w:val="00F02332"/>
    <w:rsid w:val="00F05F2F"/>
    <w:rsid w:val="00F06858"/>
    <w:rsid w:val="00F06CD4"/>
    <w:rsid w:val="00F230F0"/>
    <w:rsid w:val="00F324A1"/>
    <w:rsid w:val="00F409C3"/>
    <w:rsid w:val="00F478BE"/>
    <w:rsid w:val="00F718F1"/>
    <w:rsid w:val="00F855AA"/>
    <w:rsid w:val="00FA14B8"/>
    <w:rsid w:val="00FA2145"/>
    <w:rsid w:val="00FB1E26"/>
    <w:rsid w:val="00FB52C1"/>
    <w:rsid w:val="00FB748F"/>
    <w:rsid w:val="00FC41CE"/>
    <w:rsid w:val="00FC54D7"/>
    <w:rsid w:val="00FC7FF3"/>
    <w:rsid w:val="00FD0F9C"/>
    <w:rsid w:val="00FD1499"/>
    <w:rsid w:val="00FE4F4E"/>
    <w:rsid w:val="00FF3B92"/>
    <w:rsid w:val="00FF478A"/>
    <w:rsid w:val="00FF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58"/>
  </w:style>
  <w:style w:type="paragraph" w:styleId="Heading1">
    <w:name w:val="heading 1"/>
    <w:basedOn w:val="Normal"/>
    <w:link w:val="Heading1Char"/>
    <w:uiPriority w:val="9"/>
    <w:qFormat/>
    <w:rsid w:val="00D60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7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768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3D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1D"/>
    <w:rPr>
      <w:rFonts w:ascii="Courier New" w:eastAsia="Times New Roman" w:hAnsi="Courier New" w:cs="Courier New"/>
      <w:sz w:val="20"/>
      <w:szCs w:val="20"/>
    </w:rPr>
  </w:style>
  <w:style w:type="paragraph" w:customStyle="1" w:styleId="headline">
    <w:name w:val="headline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list">
    <w:name w:val="medlist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823D1D"/>
  </w:style>
  <w:style w:type="character" w:customStyle="1" w:styleId="Heading4Char">
    <w:name w:val="Heading 4 Char"/>
    <w:basedOn w:val="DefaultParagraphFont"/>
    <w:link w:val="Heading4"/>
    <w:uiPriority w:val="9"/>
    <w:semiHidden/>
    <w:rsid w:val="00716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71699A"/>
  </w:style>
  <w:style w:type="character" w:customStyle="1" w:styleId="comment">
    <w:name w:val="comment"/>
    <w:basedOn w:val="DefaultParagraphFont"/>
    <w:rsid w:val="0071699A"/>
  </w:style>
  <w:style w:type="character" w:customStyle="1" w:styleId="string">
    <w:name w:val="string"/>
    <w:basedOn w:val="DefaultParagraphFont"/>
    <w:rsid w:val="0071699A"/>
  </w:style>
  <w:style w:type="character" w:customStyle="1" w:styleId="tag">
    <w:name w:val="tag"/>
    <w:basedOn w:val="DefaultParagraphFont"/>
    <w:rsid w:val="00A639FA"/>
  </w:style>
  <w:style w:type="character" w:customStyle="1" w:styleId="tag-name">
    <w:name w:val="tag-name"/>
    <w:basedOn w:val="DefaultParagraphFont"/>
    <w:rsid w:val="00A639FA"/>
  </w:style>
  <w:style w:type="paragraph" w:styleId="Header">
    <w:name w:val="header"/>
    <w:basedOn w:val="Normal"/>
    <w:link w:val="Head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0C8"/>
  </w:style>
  <w:style w:type="paragraph" w:styleId="Footer">
    <w:name w:val="footer"/>
    <w:basedOn w:val="Normal"/>
    <w:link w:val="Foot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0C8"/>
  </w:style>
  <w:style w:type="paragraph" w:styleId="ListParagraph">
    <w:name w:val="List Paragraph"/>
    <w:basedOn w:val="Normal"/>
    <w:uiPriority w:val="34"/>
    <w:qFormat/>
    <w:rsid w:val="003B080E"/>
    <w:pPr>
      <w:ind w:left="720"/>
      <w:contextualSpacing/>
    </w:pPr>
  </w:style>
  <w:style w:type="character" w:customStyle="1" w:styleId="spanh2">
    <w:name w:val="spanh2"/>
    <w:basedOn w:val="DefaultParagraphFont"/>
    <w:rsid w:val="00DE14C8"/>
  </w:style>
  <w:style w:type="character" w:customStyle="1" w:styleId="number">
    <w:name w:val="number"/>
    <w:basedOn w:val="DefaultParagraphFont"/>
    <w:rsid w:val="003B1457"/>
  </w:style>
  <w:style w:type="character" w:customStyle="1" w:styleId="filename">
    <w:name w:val="filename"/>
    <w:basedOn w:val="DefaultParagraphFont"/>
    <w:rsid w:val="00FB1E26"/>
  </w:style>
  <w:style w:type="character" w:customStyle="1" w:styleId="attribute">
    <w:name w:val="attribute"/>
    <w:basedOn w:val="DefaultParagraphFont"/>
    <w:rsid w:val="00FB1E26"/>
  </w:style>
  <w:style w:type="character" w:customStyle="1" w:styleId="attribute-value">
    <w:name w:val="attribute-value"/>
    <w:basedOn w:val="DefaultParagraphFont"/>
    <w:rsid w:val="00FB1E26"/>
  </w:style>
  <w:style w:type="character" w:styleId="Emphasis">
    <w:name w:val="Emphasis"/>
    <w:basedOn w:val="DefaultParagraphFont"/>
    <w:uiPriority w:val="20"/>
    <w:qFormat/>
    <w:rsid w:val="0067121F"/>
    <w:rPr>
      <w:i/>
      <w:iCs/>
    </w:rPr>
  </w:style>
  <w:style w:type="character" w:customStyle="1" w:styleId="vote-count-post">
    <w:name w:val="vote-count-post"/>
    <w:basedOn w:val="DefaultParagraphFont"/>
    <w:rsid w:val="003C2020"/>
  </w:style>
  <w:style w:type="character" w:customStyle="1" w:styleId="typ">
    <w:name w:val="typ"/>
    <w:basedOn w:val="DefaultParagraphFont"/>
    <w:rsid w:val="00B030B8"/>
  </w:style>
  <w:style w:type="character" w:customStyle="1" w:styleId="pln">
    <w:name w:val="pln"/>
    <w:basedOn w:val="DefaultParagraphFont"/>
    <w:rsid w:val="00B030B8"/>
  </w:style>
  <w:style w:type="character" w:customStyle="1" w:styleId="pun">
    <w:name w:val="pun"/>
    <w:basedOn w:val="DefaultParagraphFont"/>
    <w:rsid w:val="00B030B8"/>
  </w:style>
  <w:style w:type="character" w:customStyle="1" w:styleId="str">
    <w:name w:val="str"/>
    <w:basedOn w:val="DefaultParagraphFont"/>
    <w:rsid w:val="00B030B8"/>
  </w:style>
  <w:style w:type="character" w:customStyle="1" w:styleId="kwd">
    <w:name w:val="kwd"/>
    <w:basedOn w:val="DefaultParagraphFont"/>
    <w:rsid w:val="00B030B8"/>
  </w:style>
  <w:style w:type="character" w:customStyle="1" w:styleId="com">
    <w:name w:val="com"/>
    <w:basedOn w:val="DefaultParagraphFont"/>
    <w:rsid w:val="006C3723"/>
  </w:style>
  <w:style w:type="character" w:styleId="HTMLTypewriter">
    <w:name w:val="HTML Typewriter"/>
    <w:basedOn w:val="DefaultParagraphFont"/>
    <w:uiPriority w:val="99"/>
    <w:semiHidden/>
    <w:unhideWhenUsed/>
    <w:rsid w:val="00ED3D2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07C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9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9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95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672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3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1516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ath\Desktop\OCJP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OCJP Format</Template>
  <TotalTime>595</TotalTime>
  <Pages>7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</dc:creator>
  <cp:lastModifiedBy>srinath</cp:lastModifiedBy>
  <cp:revision>18</cp:revision>
  <dcterms:created xsi:type="dcterms:W3CDTF">2016-09-29T09:42:00Z</dcterms:created>
  <dcterms:modified xsi:type="dcterms:W3CDTF">2016-10-26T06:36:00Z</dcterms:modified>
</cp:coreProperties>
</file>